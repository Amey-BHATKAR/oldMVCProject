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B1C73" w14:textId="3BFB8EFA" w:rsidR="000230A1" w:rsidRDefault="00EC227B" w:rsidP="00883DDB">
      <w:pPr>
        <w:pStyle w:val="Title"/>
        <w:jc w:val="center"/>
      </w:pPr>
      <w:r>
        <w:t>Forecast</w:t>
      </w:r>
    </w:p>
    <w:p w14:paraId="7A5F3699" w14:textId="77777777" w:rsidR="00587C47" w:rsidRDefault="00587C47" w:rsidP="00587C47"/>
    <w:p w14:paraId="31BE8F15" w14:textId="495E2CE2" w:rsidR="00587C47" w:rsidRPr="00587C47" w:rsidRDefault="007853DC" w:rsidP="007853DC">
      <w:pPr>
        <w:jc w:val="center"/>
      </w:pPr>
      <w:r w:rsidRPr="00851407">
        <w:rPr>
          <w:color w:val="000000"/>
        </w:rPr>
        <w:t>The specific description of each page is explained in a better way in the source code itself in the form of comments, wherever needed. This description focuses on the overall working of each page. The description will be according to the file structure actually used in the project</w:t>
      </w:r>
      <w:r w:rsidR="00554A41">
        <w:rPr>
          <w:color w:val="000000"/>
        </w:rPr>
        <w:t>,</w:t>
      </w:r>
      <w:r w:rsidRPr="00851407">
        <w:rPr>
          <w:color w:val="000000"/>
        </w:rPr>
        <w:t xml:space="preserve"> done in Eclipse. Overview or working of each page, whenever needed, will be give</w:t>
      </w:r>
      <w:r>
        <w:rPr>
          <w:color w:val="000000"/>
        </w:rPr>
        <w:t>n</w:t>
      </w:r>
      <w:r>
        <w:t>.</w:t>
      </w:r>
    </w:p>
    <w:p w14:paraId="20567825" w14:textId="46A767B3" w:rsidR="000120F3" w:rsidRPr="000120F3" w:rsidRDefault="00B1363C" w:rsidP="00B1363C">
      <w:pPr>
        <w:pStyle w:val="Heading1"/>
      </w:pPr>
      <w:r>
        <w:t>forecast</w:t>
      </w:r>
    </w:p>
    <w:p w14:paraId="70807729" w14:textId="558D656D" w:rsidR="00B1363C" w:rsidRDefault="00B1363C" w:rsidP="002D166D">
      <w:pPr>
        <w:pStyle w:val="Heading2"/>
        <w:ind w:left="709"/>
      </w:pPr>
      <w:r>
        <w:tab/>
        <w:t>controllers</w:t>
      </w:r>
    </w:p>
    <w:p w14:paraId="2C78E083" w14:textId="5B612BC1" w:rsidR="00B1363C" w:rsidRDefault="00B1363C" w:rsidP="002D166D">
      <w:pPr>
        <w:pStyle w:val="Heading3"/>
        <w:ind w:left="1560"/>
      </w:pPr>
      <w:r>
        <w:t>class</w:t>
      </w:r>
    </w:p>
    <w:p w14:paraId="4DB2B937" w14:textId="5AB744EB" w:rsidR="00924AD5" w:rsidRPr="00924AD5" w:rsidRDefault="00924AD5" w:rsidP="00D037AC">
      <w:pPr>
        <w:ind w:left="2160" w:firstLine="720"/>
      </w:pPr>
      <w:r>
        <w:t xml:space="preserve">This folder contains all the files needed to generate the graph files, store them in indicated location and display them wherever needed. It contains the three important class.php files viz. </w:t>
      </w:r>
      <w:r w:rsidRPr="00924AD5">
        <w:rPr>
          <w:b/>
          <w:i/>
          <w:color w:val="FF0000"/>
        </w:rPr>
        <w:t>pDraw.class.php</w:t>
      </w:r>
      <w:r>
        <w:t xml:space="preserve">, </w:t>
      </w:r>
      <w:r w:rsidRPr="00924AD5">
        <w:rPr>
          <w:b/>
          <w:i/>
          <w:color w:val="FF0000"/>
        </w:rPr>
        <w:t>pImage.class.php</w:t>
      </w:r>
      <w:r w:rsidRPr="00924AD5">
        <w:rPr>
          <w:color w:val="FF0000"/>
        </w:rPr>
        <w:t xml:space="preserve"> </w:t>
      </w:r>
      <w:r>
        <w:t xml:space="preserve">and </w:t>
      </w:r>
      <w:r w:rsidRPr="00924AD5">
        <w:rPr>
          <w:b/>
          <w:i/>
          <w:color w:val="FF0000"/>
        </w:rPr>
        <w:t>pData.class.php</w:t>
      </w:r>
      <w:r>
        <w:t>.</w:t>
      </w:r>
      <w:r w:rsidR="00E5430F">
        <w:t xml:space="preserve"> They are included in all the pages which need graph to be generated and displayed, currently in </w:t>
      </w:r>
      <w:r w:rsidR="00E5430F" w:rsidRPr="00E5430F">
        <w:rPr>
          <w:b/>
          <w:i/>
          <w:color w:val="FF0000"/>
        </w:rPr>
        <w:t>getCurrentValues.php</w:t>
      </w:r>
      <w:r w:rsidR="00E5430F">
        <w:t>.</w:t>
      </w:r>
    </w:p>
    <w:p w14:paraId="18D7AE26" w14:textId="7F04D397" w:rsidR="00407439" w:rsidRDefault="00407439" w:rsidP="00407439">
      <w:pPr>
        <w:pStyle w:val="Heading3"/>
        <w:ind w:left="1560"/>
      </w:pPr>
      <w:r>
        <w:t>delayedLoader</w:t>
      </w:r>
    </w:p>
    <w:p w14:paraId="27CD9DD0" w14:textId="6B02B6AD" w:rsidR="00850280" w:rsidRPr="00850280" w:rsidRDefault="00850280" w:rsidP="00850280">
      <w:pPr>
        <w:ind w:left="2160" w:firstLine="720"/>
      </w:pPr>
      <w:r>
        <w:t xml:space="preserve">This folder contains a gif file to indicate the delay before generating and loading the graph on php pages. It also contains some demo files to demonstrate the graph generation and display them. </w:t>
      </w:r>
    </w:p>
    <w:p w14:paraId="1DE3938E" w14:textId="79BDD6C7" w:rsidR="00407439" w:rsidRDefault="00407439" w:rsidP="00407439">
      <w:pPr>
        <w:pStyle w:val="Heading3"/>
        <w:ind w:left="1560"/>
      </w:pPr>
      <w:r>
        <w:t>exportHandler</w:t>
      </w:r>
    </w:p>
    <w:p w14:paraId="53C917F8" w14:textId="5359A282" w:rsidR="009479FB" w:rsidRDefault="009479FB" w:rsidP="001D10AE">
      <w:pPr>
        <w:pStyle w:val="Heading3"/>
        <w:ind w:left="1560" w:firstLine="600"/>
      </w:pPr>
      <w:r>
        <w:t>CustProdRelnExport.php</w:t>
      </w:r>
    </w:p>
    <w:p w14:paraId="5E73FFD9" w14:textId="10D9B0B2" w:rsidR="006A67DC" w:rsidRPr="006A67DC" w:rsidRDefault="006A67DC" w:rsidP="006A67DC">
      <w:pPr>
        <w:ind w:left="2880" w:firstLine="720"/>
      </w:pPr>
      <w:r>
        <w:t xml:space="preserve">This page is used to get the values from </w:t>
      </w:r>
      <w:r w:rsidR="001212B4">
        <w:rPr>
          <w:b/>
          <w:i/>
          <w:color w:val="FF0000"/>
        </w:rPr>
        <w:t>customer_prod_relation</w:t>
      </w:r>
      <w:r w:rsidRPr="00D75FEA">
        <w:rPr>
          <w:color w:val="FF0000"/>
        </w:rPr>
        <w:t xml:space="preserve"> </w:t>
      </w:r>
      <w:r>
        <w:t>table and store them in a csv format, which can then be exported as .csv file.</w:t>
      </w:r>
    </w:p>
    <w:p w14:paraId="30BC2D91" w14:textId="23AC2AE1" w:rsidR="009479FB" w:rsidRDefault="009479FB" w:rsidP="001D10AE">
      <w:pPr>
        <w:pStyle w:val="Heading3"/>
        <w:ind w:left="2160"/>
      </w:pPr>
      <w:r>
        <w:t>ForecastDecisionTableExport.php</w:t>
      </w:r>
    </w:p>
    <w:p w14:paraId="0D9CAB3E" w14:textId="5CC70992" w:rsidR="006A67DC" w:rsidRPr="006A67DC" w:rsidRDefault="006A67DC" w:rsidP="006A67DC">
      <w:pPr>
        <w:ind w:left="2880" w:firstLine="720"/>
      </w:pPr>
      <w:r>
        <w:t xml:space="preserve">This page is used to get the values from </w:t>
      </w:r>
      <w:r w:rsidR="001212B4">
        <w:rPr>
          <w:b/>
          <w:i/>
          <w:color w:val="FF0000"/>
        </w:rPr>
        <w:t>forecast_decision_table</w:t>
      </w:r>
      <w:r w:rsidRPr="00D75FEA">
        <w:rPr>
          <w:color w:val="FF0000"/>
        </w:rPr>
        <w:t xml:space="preserve"> </w:t>
      </w:r>
      <w:r>
        <w:t>table and store them in a csv format, which can then be exported as .csv file.</w:t>
      </w:r>
    </w:p>
    <w:p w14:paraId="60C1C228" w14:textId="7DBD7975" w:rsidR="009479FB" w:rsidRDefault="009479FB" w:rsidP="001D10AE">
      <w:pPr>
        <w:pStyle w:val="Heading3"/>
        <w:ind w:left="2160"/>
      </w:pPr>
      <w:r>
        <w:t>GlobalForecastExport.php</w:t>
      </w:r>
    </w:p>
    <w:p w14:paraId="592F9885" w14:textId="2EC6D29D" w:rsidR="0065611E" w:rsidRPr="0065611E" w:rsidRDefault="0065611E" w:rsidP="0065611E">
      <w:pPr>
        <w:ind w:left="2880" w:firstLine="720"/>
      </w:pPr>
      <w:r>
        <w:t xml:space="preserve">This page is used to get the values from </w:t>
      </w:r>
      <w:r w:rsidRPr="00D75FEA">
        <w:rPr>
          <w:b/>
          <w:i/>
          <w:color w:val="FF0000"/>
        </w:rPr>
        <w:t>global_forecast</w:t>
      </w:r>
      <w:r w:rsidRPr="00D75FEA">
        <w:rPr>
          <w:color w:val="FF0000"/>
        </w:rPr>
        <w:t xml:space="preserve"> </w:t>
      </w:r>
      <w:r>
        <w:t>table and store them in a csv format, which can then be exported as .csv file.</w:t>
      </w:r>
    </w:p>
    <w:p w14:paraId="02E58722" w14:textId="0A830786" w:rsidR="00407439" w:rsidRDefault="00407439" w:rsidP="00407439">
      <w:pPr>
        <w:pStyle w:val="Heading3"/>
        <w:ind w:left="1560"/>
      </w:pPr>
      <w:r>
        <w:t>fonts</w:t>
      </w:r>
    </w:p>
    <w:p w14:paraId="3C4497E3" w14:textId="7EFA9EF7" w:rsidR="008A358F" w:rsidRPr="008A358F" w:rsidRDefault="008A358F" w:rsidP="008A358F">
      <w:pPr>
        <w:ind w:left="2160" w:firstLine="720"/>
      </w:pPr>
      <w:r>
        <w:t>This folder contains the different fonts needed by the graph library used in the project for generating the graphs for forecast values.</w:t>
      </w:r>
    </w:p>
    <w:p w14:paraId="5FC44EF5" w14:textId="47409007" w:rsidR="00407439" w:rsidRDefault="00407439" w:rsidP="00407439">
      <w:pPr>
        <w:pStyle w:val="Heading3"/>
        <w:ind w:left="1560"/>
      </w:pPr>
      <w:r>
        <w:t>imageMaps</w:t>
      </w:r>
    </w:p>
    <w:p w14:paraId="33C2014E" w14:textId="059E42CB" w:rsidR="00292984" w:rsidRPr="00292984" w:rsidRDefault="00292984" w:rsidP="00292984">
      <w:pPr>
        <w:ind w:left="2160" w:firstLine="720"/>
      </w:pPr>
      <w:r>
        <w:t>This folder contains the image maps needed by the graph library used in the project for generating the graphs for the forecast values.</w:t>
      </w:r>
    </w:p>
    <w:p w14:paraId="12E22DB2" w14:textId="5B4683FE" w:rsidR="00407439" w:rsidRDefault="00407439" w:rsidP="00407439">
      <w:pPr>
        <w:pStyle w:val="Heading3"/>
        <w:ind w:left="1560"/>
      </w:pPr>
      <w:r>
        <w:t>pictures</w:t>
      </w:r>
    </w:p>
    <w:p w14:paraId="6BE7ACAA" w14:textId="4E3E0455" w:rsidR="00CF7449" w:rsidRPr="00CF7449" w:rsidRDefault="00CF7449" w:rsidP="00674279">
      <w:pPr>
        <w:ind w:left="2160" w:firstLine="720"/>
      </w:pPr>
      <w:r>
        <w:t>This folder contains all the images and graphs, needed or generated in the project.</w:t>
      </w:r>
    </w:p>
    <w:p w14:paraId="682B9E83" w14:textId="5D06F8D5" w:rsidR="00407439" w:rsidRDefault="00407439" w:rsidP="00407439">
      <w:pPr>
        <w:pStyle w:val="Heading3"/>
        <w:ind w:left="1560"/>
      </w:pPr>
      <w:r>
        <w:lastRenderedPageBreak/>
        <w:t>calculatedForecast.php</w:t>
      </w:r>
    </w:p>
    <w:p w14:paraId="573DF5B0" w14:textId="368511DE" w:rsidR="002A075E" w:rsidRPr="002A075E" w:rsidRDefault="002A075E" w:rsidP="002A075E">
      <w:pPr>
        <w:ind w:left="2160" w:firstLine="720"/>
      </w:pPr>
      <w:r>
        <w:t xml:space="preserve">This page is used to calculate the calculated forecast values based on the history of sales for the last 4 months which we get from </w:t>
      </w:r>
      <w:r>
        <w:rPr>
          <w:b/>
          <w:i/>
          <w:color w:val="FF0000"/>
        </w:rPr>
        <w:t>history</w:t>
      </w:r>
      <w:r w:rsidRPr="002544A0">
        <w:rPr>
          <w:color w:val="FF0000"/>
        </w:rPr>
        <w:t xml:space="preserve"> </w:t>
      </w:r>
      <w:r>
        <w:t xml:space="preserve">table, for all the different customer – product couple. After calculation the values are stored in </w:t>
      </w:r>
      <w:r>
        <w:rPr>
          <w:b/>
          <w:i/>
          <w:color w:val="FF0000"/>
        </w:rPr>
        <w:t>calculated</w:t>
      </w:r>
      <w:r w:rsidRPr="00884BE6">
        <w:rPr>
          <w:b/>
          <w:i/>
          <w:color w:val="FF0000"/>
        </w:rPr>
        <w:t>_forecast</w:t>
      </w:r>
      <w:r w:rsidRPr="00884BE6">
        <w:rPr>
          <w:color w:val="FF0000"/>
        </w:rPr>
        <w:t xml:space="preserve"> </w:t>
      </w:r>
      <w:r>
        <w:t>table in the database.</w:t>
      </w:r>
    </w:p>
    <w:p w14:paraId="6F84D892" w14:textId="515179AA" w:rsidR="00407439" w:rsidRDefault="00407439" w:rsidP="00407439">
      <w:pPr>
        <w:pStyle w:val="Heading3"/>
        <w:ind w:left="1560"/>
      </w:pPr>
      <w:r>
        <w:t>createAccount</w:t>
      </w:r>
      <w:r w:rsidR="00E53412">
        <w:t>.</w:t>
      </w:r>
      <w:r>
        <w:t>php</w:t>
      </w:r>
    </w:p>
    <w:p w14:paraId="73821F38" w14:textId="02E0E46C" w:rsidR="00186ADD" w:rsidRPr="00884BE6" w:rsidRDefault="00186ADD" w:rsidP="00186ADD">
      <w:pPr>
        <w:ind w:left="2160" w:firstLine="720"/>
      </w:pPr>
      <w:r>
        <w:tab/>
        <w:t xml:space="preserve">This page takes the name, password and the role of the user to be created from </w:t>
      </w:r>
      <w:r>
        <w:rPr>
          <w:b/>
          <w:i/>
          <w:color w:val="FF0000"/>
        </w:rPr>
        <w:t>create</w:t>
      </w:r>
      <w:r w:rsidRPr="00AD0312">
        <w:rPr>
          <w:b/>
          <w:i/>
          <w:color w:val="FF0000"/>
        </w:rPr>
        <w:t>Accounts.php</w:t>
      </w:r>
      <w:r>
        <w:t xml:space="preserve"> in </w:t>
      </w:r>
      <w:r w:rsidRPr="000A0E3C">
        <w:rPr>
          <w:color w:val="FF0000"/>
        </w:rPr>
        <w:t>/adminViews</w:t>
      </w:r>
      <w:r>
        <w:t>. The name is then searched in the database and if a user is found with same name the administrator is notified. If no matching entry is found this new user is created and given the corresponding role.</w:t>
      </w:r>
    </w:p>
    <w:p w14:paraId="08DA48B1" w14:textId="5B2DC410" w:rsidR="00407439" w:rsidRDefault="00407439" w:rsidP="00407439">
      <w:pPr>
        <w:pStyle w:val="Heading3"/>
        <w:ind w:left="1560"/>
      </w:pPr>
      <w:r>
        <w:t>customerForecast.php</w:t>
      </w:r>
    </w:p>
    <w:p w14:paraId="1AAE521F" w14:textId="3B9BDAF1" w:rsidR="002544A0" w:rsidRPr="00884BE6" w:rsidRDefault="002544A0" w:rsidP="002544A0">
      <w:pPr>
        <w:ind w:left="2160" w:firstLine="720"/>
      </w:pPr>
      <w:r>
        <w:t xml:space="preserve">This page is used to calculate the customer forecast values based on the calculated forecast list and the decided forecast list which we get from </w:t>
      </w:r>
      <w:r w:rsidRPr="002544A0">
        <w:rPr>
          <w:b/>
          <w:i/>
          <w:color w:val="FF0000"/>
        </w:rPr>
        <w:t>calculated_forecast</w:t>
      </w:r>
      <w:r w:rsidRPr="002544A0">
        <w:rPr>
          <w:color w:val="FF0000"/>
        </w:rPr>
        <w:t xml:space="preserve"> </w:t>
      </w:r>
      <w:r>
        <w:t xml:space="preserve">and </w:t>
      </w:r>
      <w:r w:rsidRPr="002544A0">
        <w:rPr>
          <w:b/>
          <w:i/>
          <w:color w:val="FF0000"/>
        </w:rPr>
        <w:t>forecast_decision_table</w:t>
      </w:r>
      <w:r w:rsidRPr="002544A0">
        <w:rPr>
          <w:color w:val="FF0000"/>
        </w:rPr>
        <w:t xml:space="preserve"> </w:t>
      </w:r>
      <w:r>
        <w:t xml:space="preserve">tables, for all the different </w:t>
      </w:r>
      <w:r w:rsidR="002A075E">
        <w:t>customer – product couple</w:t>
      </w:r>
      <w:r>
        <w:t xml:space="preserve">. After calculation the values are stored in </w:t>
      </w:r>
      <w:r w:rsidR="00357D1C">
        <w:rPr>
          <w:b/>
          <w:i/>
          <w:color w:val="FF0000"/>
        </w:rPr>
        <w:t>customer</w:t>
      </w:r>
      <w:r w:rsidRPr="00884BE6">
        <w:rPr>
          <w:b/>
          <w:i/>
          <w:color w:val="FF0000"/>
        </w:rPr>
        <w:t>_forecast</w:t>
      </w:r>
      <w:r w:rsidRPr="00884BE6">
        <w:rPr>
          <w:color w:val="FF0000"/>
        </w:rPr>
        <w:t xml:space="preserve"> </w:t>
      </w:r>
      <w:r>
        <w:t>table in the database.</w:t>
      </w:r>
    </w:p>
    <w:p w14:paraId="60C15CC6" w14:textId="4830D515" w:rsidR="00407439" w:rsidRDefault="00407439" w:rsidP="00407439">
      <w:pPr>
        <w:pStyle w:val="Heading3"/>
        <w:ind w:left="1560"/>
      </w:pPr>
      <w:r>
        <w:t>db.php</w:t>
      </w:r>
    </w:p>
    <w:p w14:paraId="09483331" w14:textId="273A43DF" w:rsidR="00886E74" w:rsidRPr="00886E74" w:rsidRDefault="00886E74" w:rsidP="00886E74">
      <w:pPr>
        <w:ind w:left="2160" w:firstLine="720"/>
      </w:pPr>
      <w:r>
        <w:t xml:space="preserve">This page holds all the information needed by the system to connect to the database. It is included in all the </w:t>
      </w:r>
      <w:r w:rsidRPr="00886E74">
        <w:rPr>
          <w:color w:val="FF0000"/>
        </w:rPr>
        <w:t xml:space="preserve">/controller </w:t>
      </w:r>
      <w:r>
        <w:t>pages since almost all need to connect to the database in one or another way.</w:t>
      </w:r>
    </w:p>
    <w:p w14:paraId="146B674A" w14:textId="6EAC6065" w:rsidR="00407439" w:rsidRDefault="00407439" w:rsidP="00407439">
      <w:pPr>
        <w:pStyle w:val="Heading3"/>
        <w:ind w:left="1560"/>
      </w:pPr>
      <w:r>
        <w:t>deleteAccount.php</w:t>
      </w:r>
    </w:p>
    <w:p w14:paraId="37ABF23E" w14:textId="43389F28" w:rsidR="000A0E3C" w:rsidRPr="000A0E3C" w:rsidRDefault="000A0E3C" w:rsidP="000A0E3C">
      <w:pPr>
        <w:ind w:left="2160" w:firstLine="720"/>
      </w:pPr>
      <w:r>
        <w:t xml:space="preserve">This page takes the name of the user to be deleted from </w:t>
      </w:r>
      <w:r w:rsidRPr="00AD0312">
        <w:rPr>
          <w:b/>
          <w:i/>
          <w:color w:val="FF0000"/>
        </w:rPr>
        <w:t>deleteAccounts.php</w:t>
      </w:r>
      <w:r>
        <w:t xml:space="preserve"> in </w:t>
      </w:r>
      <w:r w:rsidRPr="000A0E3C">
        <w:rPr>
          <w:color w:val="FF0000"/>
        </w:rPr>
        <w:t>/adminViews</w:t>
      </w:r>
      <w:r>
        <w:t>. The name is then searched in the database and the related entry is deleted along with the user itself.</w:t>
      </w:r>
    </w:p>
    <w:p w14:paraId="65FAE73E" w14:textId="28A36B09" w:rsidR="00407439" w:rsidRDefault="00407439" w:rsidP="00407439">
      <w:pPr>
        <w:pStyle w:val="Heading3"/>
        <w:ind w:left="1560"/>
      </w:pPr>
      <w:r>
        <w:t>displayCustomerForecasts.php</w:t>
      </w:r>
    </w:p>
    <w:p w14:paraId="4E9FBF89" w14:textId="4DA0B366" w:rsidR="00640D56" w:rsidRPr="00FE49AE" w:rsidRDefault="00640D56" w:rsidP="00640D56">
      <w:pPr>
        <w:ind w:left="2160" w:firstLine="720"/>
      </w:pPr>
      <w:r>
        <w:t xml:space="preserve">This page is used to display all the values of customer forecasts for all the customer – product couple who has forecasts and have values stored in </w:t>
      </w:r>
      <w:r>
        <w:rPr>
          <w:b/>
          <w:i/>
          <w:color w:val="FF0000"/>
        </w:rPr>
        <w:t>customer</w:t>
      </w:r>
      <w:r w:rsidRPr="00831596">
        <w:rPr>
          <w:b/>
          <w:i/>
          <w:color w:val="FF0000"/>
        </w:rPr>
        <w:t>_forecast</w:t>
      </w:r>
      <w:r w:rsidRPr="00831596">
        <w:rPr>
          <w:color w:val="FF0000"/>
        </w:rPr>
        <w:t xml:space="preserve"> </w:t>
      </w:r>
      <w:r>
        <w:t>table in database accordingly. It is referenced from both admin and sales pages for displaying the list. The search is a complete search or based on a keyword which is matched with the product name</w:t>
      </w:r>
      <w:r w:rsidR="00862E53">
        <w:t xml:space="preserve"> or customer name or both</w:t>
      </w:r>
      <w:r>
        <w:t>.</w:t>
      </w:r>
    </w:p>
    <w:p w14:paraId="60B57346" w14:textId="77777777" w:rsidR="00640D56" w:rsidRPr="00640D56" w:rsidRDefault="00640D56" w:rsidP="00640D56"/>
    <w:p w14:paraId="204DFFE7" w14:textId="117D5507" w:rsidR="00407439" w:rsidRDefault="00407439" w:rsidP="00407439">
      <w:pPr>
        <w:pStyle w:val="Heading3"/>
        <w:ind w:left="1560"/>
      </w:pPr>
      <w:r>
        <w:t>displayGlobalForecasts.php</w:t>
      </w:r>
    </w:p>
    <w:p w14:paraId="29D36D78" w14:textId="0EAD18AA" w:rsidR="00FE49AE" w:rsidRPr="00FE49AE" w:rsidRDefault="00FE49AE" w:rsidP="00FE49AE">
      <w:pPr>
        <w:ind w:left="2160" w:firstLine="720"/>
      </w:pPr>
      <w:r>
        <w:t xml:space="preserve">This page is used to display all the values of global forecasts for all the products who has forecasts and have values stored in </w:t>
      </w:r>
      <w:r w:rsidR="00831596" w:rsidRPr="00831596">
        <w:rPr>
          <w:b/>
          <w:i/>
          <w:color w:val="FF0000"/>
        </w:rPr>
        <w:t>global_forecast</w:t>
      </w:r>
      <w:r w:rsidR="00831596" w:rsidRPr="00831596">
        <w:rPr>
          <w:color w:val="FF0000"/>
        </w:rPr>
        <w:t xml:space="preserve"> </w:t>
      </w:r>
      <w:r w:rsidR="00831596">
        <w:t xml:space="preserve">table in </w:t>
      </w:r>
      <w:r>
        <w:t>database accordingly. It is referenced from both admin and sales pages for displaying the list. The search is a complete search or based on a keyword which is matched with the product name.</w:t>
      </w:r>
    </w:p>
    <w:p w14:paraId="1033ACA3" w14:textId="6F4ED820" w:rsidR="00407439" w:rsidRDefault="00407439" w:rsidP="00407439">
      <w:pPr>
        <w:pStyle w:val="Heading3"/>
        <w:ind w:left="1560"/>
      </w:pPr>
      <w:r>
        <w:t>func.php</w:t>
      </w:r>
    </w:p>
    <w:p w14:paraId="7F41ACD3" w14:textId="71E68EE8" w:rsidR="006776FA" w:rsidRPr="006776FA" w:rsidRDefault="006776FA" w:rsidP="006776FA">
      <w:pPr>
        <w:ind w:left="2160" w:firstLine="720"/>
      </w:pPr>
      <w:r>
        <w:t>This page is basically used to store all the functions used in the different pages via direct calls or calls through javascript. It is included in most of the pages for direct calling and referenced by many for calling through javascripts.</w:t>
      </w:r>
    </w:p>
    <w:p w14:paraId="3EC62CF9" w14:textId="3B6774AE" w:rsidR="00407439" w:rsidRDefault="00407439" w:rsidP="00407439">
      <w:pPr>
        <w:pStyle w:val="Heading3"/>
        <w:ind w:left="1560"/>
      </w:pPr>
      <w:r>
        <w:t>getCurrentValues.php</w:t>
      </w:r>
    </w:p>
    <w:p w14:paraId="518612EA" w14:textId="428892DA" w:rsidR="00DB5185" w:rsidRPr="00DB5185" w:rsidRDefault="00DB5185" w:rsidP="00DB5185">
      <w:pPr>
        <w:ind w:left="2160" w:firstLine="720"/>
      </w:pPr>
      <w:r>
        <w:t xml:space="preserve">This page is responsible for getting all the different values needed by the </w:t>
      </w:r>
      <w:r w:rsidRPr="00DB5185">
        <w:rPr>
          <w:i/>
          <w:color w:val="FF0000"/>
        </w:rPr>
        <w:t>mainPage.php</w:t>
      </w:r>
      <w:r w:rsidRPr="00DB5185">
        <w:rPr>
          <w:color w:val="FF0000"/>
        </w:rPr>
        <w:t xml:space="preserve"> </w:t>
      </w:r>
      <w:r>
        <w:t xml:space="preserve">and </w:t>
      </w:r>
      <w:r w:rsidRPr="00DB5185">
        <w:rPr>
          <w:i/>
          <w:color w:val="FF0000"/>
        </w:rPr>
        <w:t>mainTTLPage.php</w:t>
      </w:r>
      <w:r w:rsidRPr="00DB5185">
        <w:rPr>
          <w:color w:val="FF0000"/>
        </w:rPr>
        <w:t xml:space="preserve"> </w:t>
      </w:r>
      <w:r>
        <w:t xml:space="preserve">pages for displaying. It takes the customer – </w:t>
      </w:r>
      <w:r>
        <w:lastRenderedPageBreak/>
        <w:t>product couple from cust_prod_current table and gets their corresponding values to be displayed from various tables.</w:t>
      </w:r>
    </w:p>
    <w:p w14:paraId="0AF403A4" w14:textId="159EA490" w:rsidR="00407439" w:rsidRDefault="00407439" w:rsidP="00407439">
      <w:pPr>
        <w:pStyle w:val="Heading3"/>
        <w:ind w:left="1560"/>
      </w:pPr>
      <w:r>
        <w:t>globalForecast.php</w:t>
      </w:r>
    </w:p>
    <w:p w14:paraId="7D0FFBB9" w14:textId="09761B80" w:rsidR="00884BE6" w:rsidRPr="00884BE6" w:rsidRDefault="00884BE6" w:rsidP="00884BE6">
      <w:pPr>
        <w:ind w:left="2160" w:firstLine="720"/>
      </w:pPr>
      <w:r>
        <w:t xml:space="preserve">This page is used to calculate the global forecast values based on the customer forecast list for all the different products. After calculation the values are stored in </w:t>
      </w:r>
      <w:r w:rsidRPr="00884BE6">
        <w:rPr>
          <w:b/>
          <w:i/>
          <w:color w:val="FF0000"/>
        </w:rPr>
        <w:t>global_forecast</w:t>
      </w:r>
      <w:r w:rsidRPr="00884BE6">
        <w:rPr>
          <w:color w:val="FF0000"/>
        </w:rPr>
        <w:t xml:space="preserve"> </w:t>
      </w:r>
      <w:r>
        <w:t>table in the database.</w:t>
      </w:r>
    </w:p>
    <w:p w14:paraId="021BDE57" w14:textId="340F1470" w:rsidR="00407439" w:rsidRDefault="00407439" w:rsidP="00407439">
      <w:pPr>
        <w:pStyle w:val="Heading3"/>
        <w:ind w:left="1560"/>
      </w:pPr>
      <w:r>
        <w:t>header.php</w:t>
      </w:r>
    </w:p>
    <w:p w14:paraId="0471C453" w14:textId="122DA78F" w:rsidR="003D18C5" w:rsidRPr="003D18C5" w:rsidRDefault="003D18C5" w:rsidP="003D18C5">
      <w:r>
        <w:tab/>
      </w:r>
      <w:r>
        <w:tab/>
      </w:r>
      <w:r>
        <w:tab/>
      </w:r>
      <w:r>
        <w:tab/>
        <w:t xml:space="preserve">This is the header for the </w:t>
      </w:r>
      <w:r w:rsidRPr="003D18C5">
        <w:rPr>
          <w:b/>
          <w:i/>
          <w:color w:val="FF0000"/>
        </w:rPr>
        <w:t xml:space="preserve">index.php </w:t>
      </w:r>
      <w:r>
        <w:t>page.</w:t>
      </w:r>
    </w:p>
    <w:p w14:paraId="418FE973" w14:textId="5FFB6C25" w:rsidR="00407439" w:rsidRDefault="00407439" w:rsidP="00407439">
      <w:pPr>
        <w:pStyle w:val="Heading3"/>
        <w:ind w:left="1560"/>
      </w:pPr>
      <w:r>
        <w:t>headerAdmin.php</w:t>
      </w:r>
    </w:p>
    <w:p w14:paraId="42B18DA3" w14:textId="40BFA7A9" w:rsidR="00AE7E79" w:rsidRPr="00AE7E79" w:rsidRDefault="00AE7E79" w:rsidP="00AE7E79">
      <w:pPr>
        <w:ind w:left="2160" w:firstLine="720"/>
      </w:pPr>
      <w:r>
        <w:t xml:space="preserve">This is the header file for all the admin pages like </w:t>
      </w:r>
      <w:r w:rsidRPr="00AE7E79">
        <w:rPr>
          <w:b/>
          <w:i/>
          <w:color w:val="FF0000"/>
        </w:rPr>
        <w:t>admin.php</w:t>
      </w:r>
      <w:r>
        <w:t xml:space="preserve">, </w:t>
      </w:r>
      <w:r w:rsidRPr="00AE7E79">
        <w:rPr>
          <w:b/>
          <w:i/>
          <w:color w:val="FF0000"/>
        </w:rPr>
        <w:t>calculateForecasts.php</w:t>
      </w:r>
      <w:r>
        <w:t xml:space="preserve"> and others.</w:t>
      </w:r>
    </w:p>
    <w:p w14:paraId="4B70A361" w14:textId="781167AE" w:rsidR="00407439" w:rsidRDefault="00407439" w:rsidP="00407439">
      <w:pPr>
        <w:pStyle w:val="Heading3"/>
        <w:ind w:left="1560"/>
      </w:pPr>
      <w:r>
        <w:t>headerAll.php</w:t>
      </w:r>
    </w:p>
    <w:p w14:paraId="2C125134" w14:textId="2BB54EBE" w:rsidR="00897279" w:rsidRPr="00897279" w:rsidRDefault="00897279" w:rsidP="00897279">
      <w:pPr>
        <w:ind w:left="2160" w:firstLine="720"/>
      </w:pPr>
      <w:r>
        <w:t xml:space="preserve">This is the header file for </w:t>
      </w:r>
      <w:r w:rsidRPr="00897279">
        <w:rPr>
          <w:b/>
          <w:i/>
          <w:color w:val="FF0000"/>
        </w:rPr>
        <w:t>mainPage.php</w:t>
      </w:r>
      <w:r w:rsidRPr="00897279">
        <w:rPr>
          <w:color w:val="FF0000"/>
        </w:rPr>
        <w:t xml:space="preserve"> </w:t>
      </w:r>
      <w:r>
        <w:t xml:space="preserve">and </w:t>
      </w:r>
      <w:r w:rsidRPr="00897279">
        <w:rPr>
          <w:b/>
          <w:i/>
          <w:color w:val="FF0000"/>
        </w:rPr>
        <w:t>mainTTLPage.php</w:t>
      </w:r>
      <w:r>
        <w:t>. Two different headers for sales pages are created because the display size of both the pages varies.</w:t>
      </w:r>
    </w:p>
    <w:p w14:paraId="4EC380CF" w14:textId="1BEFF40D" w:rsidR="00407439" w:rsidRDefault="00407439" w:rsidP="00407439">
      <w:pPr>
        <w:pStyle w:val="Heading3"/>
        <w:ind w:left="1560"/>
      </w:pPr>
      <w:r>
        <w:t>headerSales.php</w:t>
      </w:r>
    </w:p>
    <w:p w14:paraId="2263DD6D" w14:textId="3E3C5329" w:rsidR="000E7EB0" w:rsidRPr="000E7EB0" w:rsidRDefault="000E7EB0" w:rsidP="000E7EB0">
      <w:pPr>
        <w:ind w:left="2160" w:firstLine="720"/>
      </w:pPr>
      <w:r>
        <w:t xml:space="preserve">This is the header file for all the sales pages. It is included in the headers of all sales pages like </w:t>
      </w:r>
      <w:r w:rsidR="00897279">
        <w:rPr>
          <w:b/>
          <w:i/>
          <w:color w:val="FF0000"/>
        </w:rPr>
        <w:t>displayCustomerForecast.php</w:t>
      </w:r>
      <w:r>
        <w:t xml:space="preserve">, </w:t>
      </w:r>
      <w:r w:rsidRPr="000E7EB0">
        <w:rPr>
          <w:b/>
          <w:i/>
          <w:color w:val="FF0000"/>
        </w:rPr>
        <w:t>sales.php</w:t>
      </w:r>
      <w:r w:rsidRPr="000E7EB0">
        <w:rPr>
          <w:color w:val="FF0000"/>
        </w:rPr>
        <w:t xml:space="preserve"> </w:t>
      </w:r>
      <w:r>
        <w:t>and others</w:t>
      </w:r>
      <w:r w:rsidR="00897279">
        <w:t>, except for mainPage.php and mainTTLPage,php</w:t>
      </w:r>
      <w:r>
        <w:t>.</w:t>
      </w:r>
    </w:p>
    <w:p w14:paraId="5F72653F" w14:textId="30069FCC" w:rsidR="00407439" w:rsidRDefault="00407439" w:rsidP="00407439">
      <w:pPr>
        <w:pStyle w:val="Heading3"/>
        <w:ind w:left="1560"/>
      </w:pPr>
      <w:r>
        <w:t>logout.php</w:t>
      </w:r>
    </w:p>
    <w:p w14:paraId="27DAF4BF" w14:textId="2D0AC499" w:rsidR="00512FA2" w:rsidRPr="00512FA2" w:rsidRDefault="00512FA2" w:rsidP="00E451BE">
      <w:pPr>
        <w:ind w:left="2160" w:firstLine="720"/>
      </w:pPr>
      <w:r>
        <w:t xml:space="preserve">When the user presses on the sign out on any of the pages, he/she is rerouted to this page, where the session is destroyed and the user is then rerouted to the main </w:t>
      </w:r>
      <w:r w:rsidRPr="00512FA2">
        <w:rPr>
          <w:b/>
          <w:i/>
          <w:color w:val="FF0000"/>
        </w:rPr>
        <w:t>index.php</w:t>
      </w:r>
      <w:r w:rsidRPr="00512FA2">
        <w:rPr>
          <w:color w:val="FF0000"/>
        </w:rPr>
        <w:t xml:space="preserve"> </w:t>
      </w:r>
      <w:r>
        <w:t>login page.</w:t>
      </w:r>
    </w:p>
    <w:p w14:paraId="092D1B8C" w14:textId="10D0D9D5" w:rsidR="00407439" w:rsidRDefault="00407439" w:rsidP="00407439">
      <w:pPr>
        <w:pStyle w:val="Heading3"/>
        <w:ind w:left="1560"/>
      </w:pPr>
      <w:r>
        <w:t>salesout.php</w:t>
      </w:r>
    </w:p>
    <w:p w14:paraId="585A014C" w14:textId="662EAB64" w:rsidR="006569B3" w:rsidRPr="006569B3" w:rsidRDefault="006569B3" w:rsidP="006569B3">
      <w:pPr>
        <w:ind w:left="2160" w:firstLine="720"/>
      </w:pPr>
      <w:r>
        <w:t xml:space="preserve">This </w:t>
      </w:r>
      <w:r w:rsidR="00884BE6">
        <w:t xml:space="preserve">page </w:t>
      </w:r>
      <w:r>
        <w:t xml:space="preserve">is used to calculate the salesout values based on the history of stock for the last 4 months. After calculation these values are stored in the </w:t>
      </w:r>
      <w:r w:rsidRPr="00D3372A">
        <w:rPr>
          <w:b/>
          <w:i/>
          <w:color w:val="FF0000"/>
        </w:rPr>
        <w:t>salesout</w:t>
      </w:r>
      <w:r w:rsidRPr="00D3372A">
        <w:rPr>
          <w:color w:val="FF0000"/>
        </w:rPr>
        <w:t xml:space="preserve"> </w:t>
      </w:r>
      <w:r>
        <w:t>table in the database.</w:t>
      </w:r>
    </w:p>
    <w:p w14:paraId="37418384" w14:textId="7FC61141" w:rsidR="00407439" w:rsidRDefault="00407439" w:rsidP="00407439">
      <w:pPr>
        <w:pStyle w:val="Heading3"/>
        <w:ind w:left="1560"/>
      </w:pPr>
      <w:r>
        <w:t>updateDecisionTable.php</w:t>
      </w:r>
    </w:p>
    <w:p w14:paraId="072ACB46" w14:textId="757AAC3D" w:rsidR="00092EED" w:rsidRPr="00092EED" w:rsidRDefault="00092EED" w:rsidP="000922DB">
      <w:pPr>
        <w:ind w:left="2160" w:firstLine="720"/>
      </w:pPr>
      <w:r>
        <w:t xml:space="preserve">This page contains the code for getting the forecast value, comments and minimum stock values from the user through a form and store them </w:t>
      </w:r>
      <w:r w:rsidRPr="000922DB">
        <w:rPr>
          <w:b/>
          <w:i/>
          <w:color w:val="FF0000"/>
        </w:rPr>
        <w:t>forecast_decision_table</w:t>
      </w:r>
      <w:r w:rsidRPr="000922DB">
        <w:rPr>
          <w:color w:val="FF0000"/>
        </w:rPr>
        <w:t xml:space="preserve"> </w:t>
      </w:r>
      <w:r>
        <w:t xml:space="preserve">and </w:t>
      </w:r>
      <w:r w:rsidRPr="000922DB">
        <w:rPr>
          <w:b/>
          <w:i/>
          <w:color w:val="FF0000"/>
        </w:rPr>
        <w:t>customer_prod_relation</w:t>
      </w:r>
      <w:r w:rsidRPr="000922DB">
        <w:rPr>
          <w:color w:val="FF0000"/>
        </w:rPr>
        <w:t xml:space="preserve"> </w:t>
      </w:r>
      <w:r>
        <w:t>tables.</w:t>
      </w:r>
    </w:p>
    <w:p w14:paraId="6C90D59C" w14:textId="5D5E502B" w:rsidR="00407439" w:rsidRDefault="00407439" w:rsidP="00407439">
      <w:pPr>
        <w:pStyle w:val="Heading3"/>
        <w:ind w:left="1560"/>
      </w:pPr>
      <w:r>
        <w:t>updateNames.php</w:t>
      </w:r>
    </w:p>
    <w:p w14:paraId="5154D964" w14:textId="50639B39" w:rsidR="00845223" w:rsidRPr="00845223" w:rsidRDefault="00845223" w:rsidP="00845223">
      <w:pPr>
        <w:ind w:left="2160" w:firstLine="720"/>
      </w:pPr>
      <w:r>
        <w:t xml:space="preserve">This page contains the code for setting the current customer – product couple in the </w:t>
      </w:r>
      <w:r w:rsidRPr="00A13ACA">
        <w:rPr>
          <w:b/>
          <w:i/>
          <w:color w:val="FF0000"/>
        </w:rPr>
        <w:t>cust_prod_</w:t>
      </w:r>
      <w:r w:rsidR="00092EED">
        <w:rPr>
          <w:b/>
          <w:i/>
          <w:color w:val="FF0000"/>
        </w:rPr>
        <w:t>current</w:t>
      </w:r>
      <w:r w:rsidRPr="00A13ACA">
        <w:rPr>
          <w:color w:val="FF0000"/>
        </w:rPr>
        <w:t xml:space="preserve"> </w:t>
      </w:r>
      <w:r>
        <w:t xml:space="preserve">table. It also calculates the values which are needed for displaying and calculating purposes in the forecast of a product for a customer. It then stores these values in the </w:t>
      </w:r>
      <w:r w:rsidRPr="00A13ACA">
        <w:rPr>
          <w:b/>
          <w:i/>
          <w:color w:val="FF0000"/>
        </w:rPr>
        <w:t>main_table_entries</w:t>
      </w:r>
      <w:r w:rsidRPr="00A13ACA">
        <w:rPr>
          <w:color w:val="FF0000"/>
        </w:rPr>
        <w:t xml:space="preserve"> </w:t>
      </w:r>
      <w:r>
        <w:t>table.</w:t>
      </w:r>
    </w:p>
    <w:p w14:paraId="06366EF2" w14:textId="3074A9B3" w:rsidR="00407439" w:rsidRDefault="00407439" w:rsidP="00407439">
      <w:pPr>
        <w:pStyle w:val="Heading3"/>
        <w:ind w:left="1560"/>
      </w:pPr>
      <w:r>
        <w:t>validationPage.php</w:t>
      </w:r>
    </w:p>
    <w:p w14:paraId="0129E9E1" w14:textId="2771F9D5" w:rsidR="0015631C" w:rsidRPr="0015631C" w:rsidRDefault="0015631C" w:rsidP="0015631C">
      <w:pPr>
        <w:ind w:left="2160" w:firstLine="720"/>
      </w:pPr>
      <w:r>
        <w:t xml:space="preserve">This page is where the validity of login will be checked and if the user is a valid user then he/she will be rerouted to </w:t>
      </w:r>
      <w:r w:rsidRPr="003B11E4">
        <w:rPr>
          <w:b/>
          <w:i/>
          <w:color w:val="FF0000"/>
        </w:rPr>
        <w:t>admin.php</w:t>
      </w:r>
      <w:r w:rsidRPr="003B11E4">
        <w:rPr>
          <w:color w:val="FF0000"/>
        </w:rPr>
        <w:t xml:space="preserve"> </w:t>
      </w:r>
      <w:r>
        <w:t xml:space="preserve">or </w:t>
      </w:r>
      <w:r w:rsidRPr="003B11E4">
        <w:rPr>
          <w:b/>
          <w:i/>
          <w:color w:val="FF0000"/>
        </w:rPr>
        <w:t>sales.php</w:t>
      </w:r>
      <w:r w:rsidRPr="003B11E4">
        <w:rPr>
          <w:color w:val="FF0000"/>
        </w:rPr>
        <w:t xml:space="preserve"> </w:t>
      </w:r>
      <w:r>
        <w:t>according to his/her role.</w:t>
      </w:r>
    </w:p>
    <w:p w14:paraId="50F501C8" w14:textId="751EDE1D" w:rsidR="00BB3711" w:rsidRDefault="00BB3711" w:rsidP="002D166D">
      <w:pPr>
        <w:pStyle w:val="Heading2"/>
        <w:ind w:left="709"/>
      </w:pPr>
      <w:r>
        <w:t>css</w:t>
      </w:r>
    </w:p>
    <w:p w14:paraId="1B898B79" w14:textId="70ED8E20" w:rsidR="00610272" w:rsidRPr="00610272" w:rsidRDefault="00610272" w:rsidP="00C126CD">
      <w:pPr>
        <w:ind w:left="1440"/>
      </w:pPr>
      <w:r>
        <w:t>This folder contains the .css’s needed by the bootstrap as well as by the pages in the project.</w:t>
      </w:r>
    </w:p>
    <w:p w14:paraId="1207A79F" w14:textId="38EB434A" w:rsidR="006074EA" w:rsidRDefault="006074EA" w:rsidP="006074EA">
      <w:pPr>
        <w:pStyle w:val="Heading3"/>
        <w:ind w:left="1560"/>
      </w:pPr>
      <w:r>
        <w:lastRenderedPageBreak/>
        <w:t>bootstrap.min.css</w:t>
      </w:r>
    </w:p>
    <w:p w14:paraId="34814BEB" w14:textId="5EE8B591" w:rsidR="006074EA" w:rsidRDefault="006074EA" w:rsidP="006074EA">
      <w:pPr>
        <w:pStyle w:val="Heading3"/>
        <w:ind w:left="1560"/>
      </w:pPr>
      <w:r>
        <w:t>bootstrapmain.min.css</w:t>
      </w:r>
    </w:p>
    <w:p w14:paraId="482A883C" w14:textId="3C69F481" w:rsidR="00FB1925" w:rsidRDefault="00FB1925" w:rsidP="00FB1925">
      <w:pPr>
        <w:pStyle w:val="Heading2"/>
        <w:ind w:left="709"/>
      </w:pPr>
      <w:r>
        <w:t>excelsheets</w:t>
      </w:r>
    </w:p>
    <w:p w14:paraId="5CDBF74F" w14:textId="2611A9FA" w:rsidR="009842E0" w:rsidRPr="009842E0" w:rsidRDefault="009842E0" w:rsidP="00311E6A">
      <w:pPr>
        <w:ind w:left="1440" w:firstLine="720"/>
      </w:pPr>
      <w:r>
        <w:t>This folder should contain the excel sheets/ .csv</w:t>
      </w:r>
      <w:r w:rsidR="005B054C">
        <w:t xml:space="preserve"> files</w:t>
      </w:r>
      <w:r>
        <w:t xml:space="preserve"> after exporting the needed tables in the project.</w:t>
      </w:r>
    </w:p>
    <w:p w14:paraId="229C886A" w14:textId="32D36C98" w:rsidR="00FB1925" w:rsidRDefault="00FB1925" w:rsidP="00FB1925">
      <w:pPr>
        <w:pStyle w:val="Heading2"/>
        <w:ind w:left="709"/>
      </w:pPr>
      <w:r>
        <w:t>img</w:t>
      </w:r>
    </w:p>
    <w:p w14:paraId="3A2348F8" w14:textId="51713AAF" w:rsidR="00B33C4C" w:rsidRPr="00B33C4C" w:rsidRDefault="00B33C4C" w:rsidP="00B33C4C">
      <w:r>
        <w:tab/>
      </w:r>
      <w:r>
        <w:tab/>
      </w:r>
      <w:r w:rsidR="00311E6A">
        <w:tab/>
      </w:r>
      <w:r>
        <w:t xml:space="preserve">This folder will contain all the images needed </w:t>
      </w:r>
      <w:r w:rsidR="002A075E">
        <w:t>by</w:t>
      </w:r>
      <w:r>
        <w:t xml:space="preserve"> the </w:t>
      </w:r>
      <w:r w:rsidR="00A55163">
        <w:t>bootstrap</w:t>
      </w:r>
      <w:r>
        <w:t>.</w:t>
      </w:r>
    </w:p>
    <w:p w14:paraId="73F9DE67" w14:textId="27E5D89F" w:rsidR="00FB1925" w:rsidRDefault="00FB1925" w:rsidP="00FB1925">
      <w:pPr>
        <w:pStyle w:val="Heading2"/>
        <w:ind w:left="709"/>
      </w:pPr>
      <w:r>
        <w:t>js</w:t>
      </w:r>
    </w:p>
    <w:p w14:paraId="7B004432" w14:textId="1679290B" w:rsidR="00F62D04" w:rsidRPr="00F62D04" w:rsidRDefault="00F62D04" w:rsidP="00F62D04">
      <w:r>
        <w:tab/>
      </w:r>
      <w:r>
        <w:tab/>
      </w:r>
      <w:r w:rsidR="00311E6A">
        <w:tab/>
      </w:r>
      <w:r>
        <w:t>This folder contains the javascript</w:t>
      </w:r>
      <w:r w:rsidR="007A399B">
        <w:t xml:space="preserve"> pages</w:t>
      </w:r>
      <w:bookmarkStart w:id="0" w:name="_GoBack"/>
      <w:bookmarkEnd w:id="0"/>
      <w:r>
        <w:t xml:space="preserve"> required by the bootstrap.</w:t>
      </w:r>
    </w:p>
    <w:p w14:paraId="37B408AE" w14:textId="66EF5957" w:rsidR="00FB1925" w:rsidRDefault="00FB1925" w:rsidP="00FB1925">
      <w:pPr>
        <w:pStyle w:val="Heading2"/>
        <w:ind w:left="709"/>
      </w:pPr>
      <w:r>
        <w:t>views</w:t>
      </w:r>
    </w:p>
    <w:p w14:paraId="06650E2C" w14:textId="17C46771" w:rsidR="006074EA" w:rsidRDefault="006074EA" w:rsidP="006074EA">
      <w:pPr>
        <w:pStyle w:val="Heading3"/>
        <w:ind w:left="1560"/>
      </w:pPr>
      <w:r>
        <w:t>adminViews</w:t>
      </w:r>
    </w:p>
    <w:p w14:paraId="2B9B44B0" w14:textId="147F9AD0" w:rsidR="006074EA" w:rsidRDefault="006074EA" w:rsidP="001D10AE">
      <w:pPr>
        <w:pStyle w:val="Heading3"/>
        <w:ind w:left="1560" w:firstLine="600"/>
      </w:pPr>
      <w:r>
        <w:t>adminPage.php</w:t>
      </w:r>
    </w:p>
    <w:p w14:paraId="6F3D7E2D" w14:textId="2396E137" w:rsidR="008F1758" w:rsidRPr="008F1758" w:rsidRDefault="008F1758" w:rsidP="008F1758">
      <w:pPr>
        <w:ind w:left="2880" w:firstLine="720"/>
      </w:pPr>
      <w:r>
        <w:t>This will be the main dashboard page for the users with role defined as “admin”. It has links to other pages which are made accessible to these users.</w:t>
      </w:r>
      <w:r w:rsidRPr="008F1758">
        <w:t xml:space="preserve"> </w:t>
      </w:r>
    </w:p>
    <w:p w14:paraId="7E62D2AF" w14:textId="0D380542" w:rsidR="006074EA" w:rsidRDefault="006074EA" w:rsidP="001D10AE">
      <w:pPr>
        <w:pStyle w:val="Heading3"/>
        <w:ind w:left="2160"/>
      </w:pPr>
      <w:r>
        <w:t>calculateForecasts.php</w:t>
      </w:r>
    </w:p>
    <w:p w14:paraId="1590B93E" w14:textId="31309CB2" w:rsidR="00373FD8" w:rsidRPr="00373FD8" w:rsidRDefault="00373FD8" w:rsidP="00F94C8D">
      <w:pPr>
        <w:ind w:left="2880" w:firstLine="720"/>
      </w:pPr>
      <w:r>
        <w:t>This page asks for a confirmation from the user, whether he/she actually wants to calculate the</w:t>
      </w:r>
      <w:r w:rsidR="00767FBB">
        <w:t xml:space="preserve"> calculated</w:t>
      </w:r>
      <w:r>
        <w:t xml:space="preserve"> forecasts. It is implemented because the calculation of forecasts takes a long time</w:t>
      </w:r>
      <w:r w:rsidR="00F94C8D">
        <w:t xml:space="preserve"> and sometimes user may not want to spend that time right away.</w:t>
      </w:r>
      <w:r w:rsidR="00C7065B">
        <w:t xml:space="preserve"> If accepted </w:t>
      </w:r>
      <w:r w:rsidR="00767FBB">
        <w:t>the user</w:t>
      </w:r>
      <w:r w:rsidR="00C7065B">
        <w:t xml:space="preserve"> is rerouted to </w:t>
      </w:r>
      <w:r w:rsidR="00C7065B" w:rsidRPr="00FE14B7">
        <w:rPr>
          <w:b/>
          <w:i/>
          <w:color w:val="FF0000"/>
        </w:rPr>
        <w:t>calculateForecast.php</w:t>
      </w:r>
      <w:r w:rsidR="00C7065B" w:rsidRPr="00C7065B">
        <w:rPr>
          <w:color w:val="FF0000"/>
        </w:rPr>
        <w:t xml:space="preserve"> </w:t>
      </w:r>
      <w:r w:rsidR="00C7065B">
        <w:t xml:space="preserve">in </w:t>
      </w:r>
      <w:r w:rsidR="00B4687F">
        <w:t>/</w:t>
      </w:r>
      <w:r w:rsidR="00C7065B">
        <w:t>controllers.</w:t>
      </w:r>
    </w:p>
    <w:p w14:paraId="392E7FFB" w14:textId="48E64589" w:rsidR="006074EA" w:rsidRDefault="006074EA" w:rsidP="001D10AE">
      <w:pPr>
        <w:pStyle w:val="Heading3"/>
        <w:ind w:left="2160"/>
      </w:pPr>
      <w:r>
        <w:t>createAccounts.php</w:t>
      </w:r>
    </w:p>
    <w:p w14:paraId="5ACA3676" w14:textId="71B2954E" w:rsidR="00AE4ED4" w:rsidRPr="00AE4ED4" w:rsidRDefault="00AE4ED4" w:rsidP="00AE4ED4">
      <w:pPr>
        <w:ind w:left="2880" w:firstLine="720"/>
      </w:pPr>
      <w:r>
        <w:t xml:space="preserve">This page is basically used by this user to create login accounts for new users. Their name, password and roles are taken through a form and sent to </w:t>
      </w:r>
      <w:r w:rsidRPr="00AE4ED4">
        <w:rPr>
          <w:b/>
          <w:i/>
          <w:color w:val="FF0000"/>
        </w:rPr>
        <w:t>createAccount.php</w:t>
      </w:r>
      <w:r w:rsidRPr="00AE4ED4">
        <w:rPr>
          <w:color w:val="FF0000"/>
        </w:rPr>
        <w:t xml:space="preserve"> </w:t>
      </w:r>
      <w:r>
        <w:t xml:space="preserve">in </w:t>
      </w:r>
      <w:r w:rsidR="00B4687F" w:rsidRPr="00B4687F">
        <w:rPr>
          <w:b/>
          <w:color w:val="FF0000"/>
        </w:rPr>
        <w:t>/</w:t>
      </w:r>
      <w:r w:rsidRPr="00B4687F">
        <w:rPr>
          <w:b/>
          <w:color w:val="FF0000"/>
        </w:rPr>
        <w:t>controllers</w:t>
      </w:r>
      <w:r w:rsidRPr="00B4687F">
        <w:rPr>
          <w:color w:val="FF0000"/>
        </w:rPr>
        <w:t xml:space="preserve"> </w:t>
      </w:r>
      <w:r>
        <w:t>for validation, processing and insertion, after submission.</w:t>
      </w:r>
    </w:p>
    <w:p w14:paraId="45066B6A" w14:textId="3E8A9F4E" w:rsidR="006074EA" w:rsidRDefault="006074EA" w:rsidP="001D10AE">
      <w:pPr>
        <w:pStyle w:val="Heading3"/>
        <w:ind w:left="2160"/>
      </w:pPr>
      <w:r>
        <w:t>customerForecast</w:t>
      </w:r>
      <w:r w:rsidR="006169B6">
        <w:t>s</w:t>
      </w:r>
      <w:r>
        <w:t>.php</w:t>
      </w:r>
    </w:p>
    <w:p w14:paraId="16EB01BF" w14:textId="648967D8" w:rsidR="00BA498B" w:rsidRPr="00BA498B" w:rsidRDefault="0050700C" w:rsidP="00BA498B">
      <w:pPr>
        <w:ind w:left="2880" w:firstLine="720"/>
      </w:pPr>
      <w:r>
        <w:t>This page asks for a confirmation from the user, whether he/she actually wants to calculate the</w:t>
      </w:r>
      <w:r w:rsidR="00767FBB">
        <w:t xml:space="preserve"> customer forecasts</w:t>
      </w:r>
      <w:r>
        <w:t xml:space="preserve">. It is implemented because the calculation of forecasts takes a long time and sometimes user may not want to spend that time right away. If accepted </w:t>
      </w:r>
      <w:r w:rsidR="00767FBB">
        <w:t>the user</w:t>
      </w:r>
      <w:r>
        <w:t xml:space="preserve"> is rerouted to </w:t>
      </w:r>
      <w:r w:rsidR="00767FBB" w:rsidRPr="00FE14B7">
        <w:rPr>
          <w:b/>
          <w:i/>
          <w:color w:val="FF0000"/>
        </w:rPr>
        <w:t>customer</w:t>
      </w:r>
      <w:r w:rsidRPr="00FE14B7">
        <w:rPr>
          <w:b/>
          <w:i/>
          <w:color w:val="FF0000"/>
        </w:rPr>
        <w:t>Forecast.php</w:t>
      </w:r>
      <w:r w:rsidRPr="00C7065B">
        <w:rPr>
          <w:color w:val="FF0000"/>
        </w:rPr>
        <w:t xml:space="preserve"> </w:t>
      </w:r>
      <w:r>
        <w:t xml:space="preserve">in </w:t>
      </w:r>
      <w:r w:rsidR="00B4687F" w:rsidRPr="00B4687F">
        <w:rPr>
          <w:b/>
          <w:color w:val="FF0000"/>
        </w:rPr>
        <w:t>/</w:t>
      </w:r>
      <w:r w:rsidRPr="00B4687F">
        <w:rPr>
          <w:b/>
          <w:color w:val="FF0000"/>
        </w:rPr>
        <w:t>controllers</w:t>
      </w:r>
      <w:r>
        <w:t>.</w:t>
      </w:r>
    </w:p>
    <w:p w14:paraId="57E3E0A2" w14:textId="24F4DF96" w:rsidR="006074EA" w:rsidRDefault="006074EA" w:rsidP="001D10AE">
      <w:pPr>
        <w:pStyle w:val="Heading3"/>
        <w:ind w:left="2160"/>
      </w:pPr>
      <w:r>
        <w:t>deleteAccounts.php</w:t>
      </w:r>
    </w:p>
    <w:p w14:paraId="648DE125" w14:textId="7E02E028" w:rsidR="00B3589D" w:rsidRPr="00B3589D" w:rsidRDefault="00B3589D" w:rsidP="00B3589D">
      <w:pPr>
        <w:ind w:left="2880" w:firstLine="720"/>
      </w:pPr>
      <w:r>
        <w:t xml:space="preserve">This page is basically used by this user to delete login accounts for old users. Their name is taken through a form and sent to </w:t>
      </w:r>
      <w:r>
        <w:rPr>
          <w:b/>
          <w:i/>
          <w:color w:val="FF0000"/>
        </w:rPr>
        <w:t>delete</w:t>
      </w:r>
      <w:r w:rsidRPr="00AE4ED4">
        <w:rPr>
          <w:b/>
          <w:i/>
          <w:color w:val="FF0000"/>
        </w:rPr>
        <w:t>Account.php</w:t>
      </w:r>
      <w:r w:rsidRPr="00AE4ED4">
        <w:rPr>
          <w:color w:val="FF0000"/>
        </w:rPr>
        <w:t xml:space="preserve"> </w:t>
      </w:r>
      <w:r>
        <w:t xml:space="preserve">in </w:t>
      </w:r>
      <w:r w:rsidR="00B4687F" w:rsidRPr="00B4687F">
        <w:rPr>
          <w:b/>
          <w:color w:val="FF0000"/>
        </w:rPr>
        <w:t>/</w:t>
      </w:r>
      <w:r w:rsidRPr="00B4687F">
        <w:rPr>
          <w:b/>
          <w:color w:val="FF0000"/>
        </w:rPr>
        <w:t>controllers</w:t>
      </w:r>
      <w:r w:rsidRPr="00B4687F">
        <w:rPr>
          <w:color w:val="FF0000"/>
        </w:rPr>
        <w:t xml:space="preserve"> </w:t>
      </w:r>
      <w:r>
        <w:t>for validation, processing and deletion, after submission.</w:t>
      </w:r>
    </w:p>
    <w:p w14:paraId="61324BF1" w14:textId="1222B971" w:rsidR="006074EA" w:rsidRDefault="006074EA" w:rsidP="001D10AE">
      <w:pPr>
        <w:pStyle w:val="Heading3"/>
        <w:ind w:left="2160"/>
      </w:pPr>
      <w:r>
        <w:t>displayCustomerForecasts.php</w:t>
      </w:r>
    </w:p>
    <w:p w14:paraId="1A6F8D89" w14:textId="4CA257CC" w:rsidR="00750040" w:rsidRPr="00750040" w:rsidRDefault="00750040" w:rsidP="00750040">
      <w:pPr>
        <w:ind w:left="2880" w:firstLine="720"/>
      </w:pPr>
      <w:r>
        <w:t>This page is used only for displaying all the forecasts for all the products for their corresponding customers, we currently have in the system. The list either can be complete or shortened by submitting a keyword which matches itself to product names and customer names and displays the results accordingly.</w:t>
      </w:r>
    </w:p>
    <w:p w14:paraId="5930EE01" w14:textId="1235E612" w:rsidR="006074EA" w:rsidRDefault="006074EA" w:rsidP="001D10AE">
      <w:pPr>
        <w:pStyle w:val="Heading3"/>
        <w:ind w:left="2160"/>
      </w:pPr>
      <w:r>
        <w:lastRenderedPageBreak/>
        <w:t>displayGlobalForecasts.php</w:t>
      </w:r>
    </w:p>
    <w:p w14:paraId="67289C66" w14:textId="7F973CD6" w:rsidR="00750040" w:rsidRPr="00750040" w:rsidRDefault="00750040" w:rsidP="00750040">
      <w:pPr>
        <w:ind w:left="2880" w:firstLine="720"/>
      </w:pPr>
      <w:r>
        <w:t>This page is used only for displaying all the forecasts for all the products we currently have in the system. The list either can be complete or shortened by submitting a keyword which matches itself to product names and displays the results accordingly.</w:t>
      </w:r>
    </w:p>
    <w:p w14:paraId="38C7F79D" w14:textId="1653296A" w:rsidR="006074EA" w:rsidRDefault="006074EA" w:rsidP="001D10AE">
      <w:pPr>
        <w:pStyle w:val="Heading3"/>
        <w:ind w:left="2160"/>
      </w:pPr>
      <w:r>
        <w:t>exportHandler.php</w:t>
      </w:r>
    </w:p>
    <w:p w14:paraId="2BEB1C6D" w14:textId="328C7D8E" w:rsidR="00B4687F" w:rsidRPr="00B4687F" w:rsidRDefault="00B4687F" w:rsidP="000511D5">
      <w:pPr>
        <w:ind w:left="2880" w:firstLine="720"/>
      </w:pPr>
      <w:r>
        <w:t xml:space="preserve">This is an index page, with links to </w:t>
      </w:r>
      <w:r w:rsidRPr="000511D5">
        <w:rPr>
          <w:b/>
          <w:i/>
          <w:color w:val="FF0000"/>
        </w:rPr>
        <w:t>CustProdRelnExport.php</w:t>
      </w:r>
      <w:r>
        <w:t xml:space="preserve">, </w:t>
      </w:r>
      <w:r w:rsidRPr="000511D5">
        <w:rPr>
          <w:b/>
          <w:i/>
          <w:color w:val="FF0000"/>
        </w:rPr>
        <w:t>ForecastDecisionTableExport.php</w:t>
      </w:r>
      <w:r w:rsidRPr="000511D5">
        <w:rPr>
          <w:color w:val="FF0000"/>
        </w:rPr>
        <w:t xml:space="preserve"> </w:t>
      </w:r>
      <w:r>
        <w:t xml:space="preserve">and </w:t>
      </w:r>
      <w:r w:rsidRPr="000511D5">
        <w:rPr>
          <w:b/>
          <w:i/>
          <w:color w:val="FF0000"/>
        </w:rPr>
        <w:t>GlobalForecastExport.php</w:t>
      </w:r>
      <w:r w:rsidRPr="000511D5">
        <w:rPr>
          <w:color w:val="FF0000"/>
        </w:rPr>
        <w:t xml:space="preserve"> </w:t>
      </w:r>
      <w:r>
        <w:t xml:space="preserve">in </w:t>
      </w:r>
      <w:r w:rsidRPr="00B4687F">
        <w:rPr>
          <w:b/>
          <w:color w:val="FF0000"/>
        </w:rPr>
        <w:t>/controllers</w:t>
      </w:r>
      <w:r w:rsidR="000511D5">
        <w:rPr>
          <w:b/>
          <w:color w:val="FF0000"/>
        </w:rPr>
        <w:t xml:space="preserve">. </w:t>
      </w:r>
      <w:r w:rsidR="000511D5">
        <w:t>It is used to export the corresponding tables in the form of .csv files.</w:t>
      </w:r>
    </w:p>
    <w:p w14:paraId="0F6883AE" w14:textId="3C7DB13C" w:rsidR="006074EA" w:rsidRDefault="006074EA" w:rsidP="001D10AE">
      <w:pPr>
        <w:pStyle w:val="Heading3"/>
        <w:ind w:left="2160"/>
      </w:pPr>
      <w:r>
        <w:t>fillSalesout.php</w:t>
      </w:r>
    </w:p>
    <w:p w14:paraId="4C983207" w14:textId="6419CE29" w:rsidR="00FE14B7" w:rsidRPr="00FE14B7" w:rsidRDefault="00FE14B7" w:rsidP="00FE14B7">
      <w:pPr>
        <w:ind w:left="2880" w:firstLine="720"/>
      </w:pPr>
      <w:r>
        <w:t xml:space="preserve">This page asks for a confirmation from the user, whether he/she actually wants to calculate the calculations needed to generate the </w:t>
      </w:r>
      <w:r w:rsidRPr="00FE14B7">
        <w:rPr>
          <w:b/>
          <w:i/>
          <w:color w:val="FF0000"/>
        </w:rPr>
        <w:t>salesout</w:t>
      </w:r>
      <w:r>
        <w:t xml:space="preserve"> table in database. It is implemented because the calculation of such things take a long time and sometimes user may not want to spend that time right away. If accepted the user is rerouted to </w:t>
      </w:r>
      <w:r>
        <w:rPr>
          <w:b/>
          <w:i/>
          <w:color w:val="FF0000"/>
        </w:rPr>
        <w:t>salesout</w:t>
      </w:r>
      <w:r w:rsidRPr="00FE14B7">
        <w:rPr>
          <w:b/>
          <w:i/>
          <w:color w:val="FF0000"/>
        </w:rPr>
        <w:t>.php</w:t>
      </w:r>
      <w:r w:rsidRPr="00C7065B">
        <w:rPr>
          <w:color w:val="FF0000"/>
        </w:rPr>
        <w:t xml:space="preserve"> </w:t>
      </w:r>
      <w:r>
        <w:t xml:space="preserve">in </w:t>
      </w:r>
      <w:r w:rsidRPr="005A1769">
        <w:rPr>
          <w:b/>
          <w:color w:val="FF0000"/>
        </w:rPr>
        <w:t>/controllers</w:t>
      </w:r>
      <w:r>
        <w:t>.</w:t>
      </w:r>
    </w:p>
    <w:p w14:paraId="3D053186" w14:textId="19852DAA" w:rsidR="006074EA" w:rsidRDefault="006074EA" w:rsidP="001D10AE">
      <w:pPr>
        <w:pStyle w:val="Heading3"/>
        <w:ind w:left="2160"/>
      </w:pPr>
      <w:r>
        <w:t>globalForecasts.php</w:t>
      </w:r>
    </w:p>
    <w:p w14:paraId="267B1BDA" w14:textId="2A2910FD" w:rsidR="00887D0D" w:rsidRPr="00887D0D" w:rsidRDefault="00887D0D" w:rsidP="00887D0D">
      <w:pPr>
        <w:ind w:left="2880" w:firstLine="720"/>
      </w:pPr>
      <w:r>
        <w:t xml:space="preserve">This page asks for a confirmation from the user, whether he/she actually wants to calculate the global forecasts. It is implemented because the calculation of forecasts takes a long time and sometimes user may not want to spend that time right away. If accepted the user is rerouted to </w:t>
      </w:r>
      <w:r>
        <w:rPr>
          <w:b/>
          <w:i/>
          <w:color w:val="FF0000"/>
        </w:rPr>
        <w:t>global</w:t>
      </w:r>
      <w:r w:rsidRPr="00FE14B7">
        <w:rPr>
          <w:b/>
          <w:i/>
          <w:color w:val="FF0000"/>
        </w:rPr>
        <w:t>Forecast.php</w:t>
      </w:r>
      <w:r w:rsidRPr="00C7065B">
        <w:rPr>
          <w:color w:val="FF0000"/>
        </w:rPr>
        <w:t xml:space="preserve"> </w:t>
      </w:r>
      <w:r>
        <w:t xml:space="preserve">in </w:t>
      </w:r>
      <w:r w:rsidRPr="00B4687F">
        <w:rPr>
          <w:b/>
          <w:color w:val="FF0000"/>
        </w:rPr>
        <w:t>/controllers</w:t>
      </w:r>
      <w:r>
        <w:t>.</w:t>
      </w:r>
    </w:p>
    <w:p w14:paraId="2535803E" w14:textId="4CB2AA8D" w:rsidR="006074EA" w:rsidRDefault="006074EA" w:rsidP="001D10AE">
      <w:pPr>
        <w:pStyle w:val="Heading3"/>
        <w:ind w:left="2160"/>
      </w:pPr>
      <w:r>
        <w:t>importHandler.php</w:t>
      </w:r>
    </w:p>
    <w:p w14:paraId="1BD547F1" w14:textId="61F022FD" w:rsidR="00B16BFA" w:rsidRPr="00B16BFA" w:rsidRDefault="00B16BFA" w:rsidP="00B16BFA">
      <w:pPr>
        <w:ind w:left="2880" w:firstLine="720"/>
      </w:pPr>
      <w:r>
        <w:t>This page currently is empty, but it is created with an idea to let admin user import data to the database and server as needed directly from either the terminal he/she working on, or from other source. The working for this page is still to be thought of. Currently the data is imported into the database through an already implemented database by the company in SAGE, using .dat files, which is done by M. Olivier JEUSSET.</w:t>
      </w:r>
    </w:p>
    <w:p w14:paraId="64C11D69" w14:textId="55FB6239" w:rsidR="006074EA" w:rsidRDefault="006074EA" w:rsidP="006074EA">
      <w:pPr>
        <w:pStyle w:val="Heading3"/>
        <w:ind w:left="1560"/>
      </w:pPr>
      <w:r>
        <w:t>salesViews</w:t>
      </w:r>
    </w:p>
    <w:p w14:paraId="47A382A6" w14:textId="04DAC4A8" w:rsidR="002B09A6" w:rsidRDefault="002B09A6" w:rsidP="001D10AE">
      <w:pPr>
        <w:pStyle w:val="Heading3"/>
        <w:ind w:left="1560" w:firstLine="600"/>
      </w:pPr>
      <w:r>
        <w:t>displayCustomerForecast.php</w:t>
      </w:r>
    </w:p>
    <w:p w14:paraId="54500A6C" w14:textId="17877EB4" w:rsidR="00A14EB3" w:rsidRPr="00A14EB3" w:rsidRDefault="00A14EB3" w:rsidP="00A14EB3">
      <w:pPr>
        <w:ind w:left="2880" w:firstLine="720"/>
      </w:pPr>
      <w:r>
        <w:t>This page is used only for displaying all the forecasts for all the products for their corresponding customers, we currently have in the system. The list either can be complete or shortened by submitting a keyword which matches itself to product names and customer names and displays the results accordingly.</w:t>
      </w:r>
      <w:r w:rsidRPr="00A14EB3">
        <w:t xml:space="preserve"> </w:t>
      </w:r>
    </w:p>
    <w:p w14:paraId="0A2DA858" w14:textId="39034918" w:rsidR="002B09A6" w:rsidRDefault="002B09A6" w:rsidP="001D10AE">
      <w:pPr>
        <w:pStyle w:val="Heading3"/>
        <w:ind w:left="2160"/>
      </w:pPr>
      <w:r>
        <w:t>displayGlobalForecast.php</w:t>
      </w:r>
    </w:p>
    <w:p w14:paraId="7EF78591" w14:textId="645BD11A" w:rsidR="00A53C10" w:rsidRPr="00A53C10" w:rsidRDefault="00A53C10" w:rsidP="00A53C10">
      <w:pPr>
        <w:ind w:left="2880" w:firstLine="720"/>
      </w:pPr>
      <w:r>
        <w:t>This page is used only for displaying all the forecasts for all the products we currently have in the system. The list either can be complete or shortened by submitting a keyword which matches itself to product names and displays the results accordingly.</w:t>
      </w:r>
    </w:p>
    <w:p w14:paraId="57B710AF" w14:textId="6BB837CC" w:rsidR="002B09A6" w:rsidRDefault="002B09A6" w:rsidP="001D10AE">
      <w:pPr>
        <w:pStyle w:val="Heading3"/>
        <w:ind w:left="2160"/>
      </w:pPr>
      <w:r>
        <w:t>mainPage.php</w:t>
      </w:r>
    </w:p>
    <w:p w14:paraId="65CEB762" w14:textId="51424FC1" w:rsidR="005E5AF5" w:rsidRPr="005E5AF5" w:rsidRDefault="005E5AF5" w:rsidP="005E5AF5">
      <w:pPr>
        <w:ind w:left="2880" w:firstLine="720"/>
      </w:pPr>
      <w:r w:rsidRPr="008F4695">
        <w:t xml:space="preserve">This will be the main page for the </w:t>
      </w:r>
      <w:r>
        <w:t>Mass Production</w:t>
      </w:r>
      <w:r w:rsidRPr="008F4695">
        <w:t xml:space="preserve"> application, a page which </w:t>
      </w:r>
      <w:r>
        <w:t>takes</w:t>
      </w:r>
      <w:r w:rsidRPr="008F4695">
        <w:t xml:space="preserve"> forecasts sales values</w:t>
      </w:r>
      <w:r>
        <w:t xml:space="preserve">, and other values and sends them to </w:t>
      </w:r>
      <w:r w:rsidRPr="008F4695">
        <w:rPr>
          <w:b/>
          <w:i/>
          <w:color w:val="FF0000"/>
        </w:rPr>
        <w:t>updateDecisionTable.php</w:t>
      </w:r>
      <w:r>
        <w:t xml:space="preserve"> for validation, processing and insertion in the </w:t>
      </w:r>
      <w:r>
        <w:lastRenderedPageBreak/>
        <w:t>database,</w:t>
      </w:r>
      <w:r w:rsidRPr="008F4695">
        <w:t xml:space="preserve"> for a product related to a particular customer, for </w:t>
      </w:r>
      <w:r>
        <w:t>all the</w:t>
      </w:r>
      <w:r w:rsidRPr="008F4695">
        <w:t xml:space="preserve"> products </w:t>
      </w:r>
      <w:r>
        <w:t xml:space="preserve">which are in mass production </w:t>
      </w:r>
      <w:r w:rsidRPr="008F4695">
        <w:t>only.</w:t>
      </w:r>
      <w:r>
        <w:t xml:space="preserve"> Only after selection of customer and product and submitting the selection to </w:t>
      </w:r>
      <w:r w:rsidRPr="001F4300">
        <w:rPr>
          <w:b/>
          <w:i/>
          <w:color w:val="FF0000"/>
        </w:rPr>
        <w:t>updateNames.php</w:t>
      </w:r>
      <w:r>
        <w:t>, the form for that corresponding couple is shown.</w:t>
      </w:r>
    </w:p>
    <w:p w14:paraId="15417304" w14:textId="2A2986FE" w:rsidR="002B09A6" w:rsidRDefault="002B09A6" w:rsidP="001D10AE">
      <w:pPr>
        <w:pStyle w:val="Heading3"/>
        <w:ind w:left="2160"/>
      </w:pPr>
      <w:r>
        <w:t>mainTTLPage.php</w:t>
      </w:r>
    </w:p>
    <w:p w14:paraId="06E125BB" w14:textId="7EAD6B3E" w:rsidR="00BA0CC1" w:rsidRPr="00BA0CC1" w:rsidRDefault="00BA0CC1" w:rsidP="00BA0CC1">
      <w:pPr>
        <w:ind w:left="2880" w:firstLine="720"/>
      </w:pPr>
      <w:r w:rsidRPr="008F4695">
        <w:t xml:space="preserve">This will be the main page for the </w:t>
      </w:r>
      <w:r>
        <w:t xml:space="preserve">TTL </w:t>
      </w:r>
      <w:r w:rsidRPr="008F4695">
        <w:t xml:space="preserve">application, a page which </w:t>
      </w:r>
      <w:r>
        <w:t>takes</w:t>
      </w:r>
      <w:r w:rsidRPr="008F4695">
        <w:t xml:space="preserve"> forecasts sales values</w:t>
      </w:r>
      <w:r>
        <w:t xml:space="preserve">, and other values and sends them to </w:t>
      </w:r>
      <w:r w:rsidRPr="008F4695">
        <w:rPr>
          <w:b/>
          <w:i/>
          <w:color w:val="FF0000"/>
        </w:rPr>
        <w:t>updateDecisionTable.php</w:t>
      </w:r>
      <w:r>
        <w:t xml:space="preserve"> for validation, processing and insertion in the database,</w:t>
      </w:r>
      <w:r w:rsidRPr="008F4695">
        <w:t xml:space="preserve"> for a product related to a particular customer, for </w:t>
      </w:r>
      <w:r>
        <w:t>all the</w:t>
      </w:r>
      <w:r w:rsidRPr="008F4695">
        <w:t xml:space="preserve"> products </w:t>
      </w:r>
      <w:r>
        <w:t xml:space="preserve">which are in under development </w:t>
      </w:r>
      <w:r w:rsidRPr="008F4695">
        <w:t>only.</w:t>
      </w:r>
      <w:r>
        <w:t xml:space="preserve"> Only after selection of customer and product and submitting the selection to </w:t>
      </w:r>
      <w:r w:rsidRPr="001F4300">
        <w:rPr>
          <w:b/>
          <w:i/>
          <w:color w:val="FF0000"/>
        </w:rPr>
        <w:t>updateNames.php</w:t>
      </w:r>
      <w:r>
        <w:t>, the form for that corresponding couple is shown.</w:t>
      </w:r>
    </w:p>
    <w:p w14:paraId="162C927F" w14:textId="606E5CF5" w:rsidR="002B09A6" w:rsidRDefault="002B09A6" w:rsidP="001D10AE">
      <w:pPr>
        <w:pStyle w:val="Heading3"/>
        <w:ind w:left="2160"/>
      </w:pPr>
      <w:r>
        <w:t>salesPage.php</w:t>
      </w:r>
    </w:p>
    <w:p w14:paraId="3AD75921" w14:textId="1E49B1EA" w:rsidR="001D2005" w:rsidRPr="001D2005" w:rsidRDefault="001D2005" w:rsidP="001D2005">
      <w:pPr>
        <w:ind w:left="2880" w:firstLine="720"/>
      </w:pPr>
      <w:r>
        <w:t>This will be the main dashboard page for the users with role defined as “sales”. It has links to other pages which are made accessible to these users.</w:t>
      </w:r>
    </w:p>
    <w:p w14:paraId="2A77A5F4" w14:textId="7386B3B6" w:rsidR="00BC0089" w:rsidRDefault="00BC0089" w:rsidP="00A4054D">
      <w:pPr>
        <w:pStyle w:val="Heading3"/>
        <w:ind w:left="709"/>
      </w:pPr>
      <w:r>
        <w:t>index.php</w:t>
      </w:r>
    </w:p>
    <w:p w14:paraId="5CDFD954" w14:textId="26A159A1" w:rsidR="00BC69DF" w:rsidRPr="00BC69DF" w:rsidRDefault="00BC69DF" w:rsidP="00BC69DF">
      <w:pPr>
        <w:ind w:left="1440" w:firstLine="720"/>
      </w:pPr>
      <w:r w:rsidRPr="00BC69DF">
        <w:t xml:space="preserve">This will be the main index page, where user will be asked for his/her login and password. After the credentials are entered it will be sent to the validation page in </w:t>
      </w:r>
      <w:r w:rsidRPr="00B4687F">
        <w:rPr>
          <w:b/>
          <w:color w:val="FF0000"/>
        </w:rPr>
        <w:t>/controllers</w:t>
      </w:r>
      <w:r w:rsidRPr="00B4687F">
        <w:rPr>
          <w:color w:val="FF0000"/>
        </w:rPr>
        <w:t xml:space="preserve"> </w:t>
      </w:r>
      <w:r w:rsidRPr="00BC69DF">
        <w:t>for verification. This page is placed in all folders for avoiding direct entry to any folder, a small step towards securing unwanted entry. Also each page is given a session, so that when it expires, which it does after signing out or no interaction with the page for a certain amount of time, the user is indicated the session ending message and given a redirection to this page for restarting the session.</w:t>
      </w:r>
    </w:p>
    <w:sectPr w:rsidR="00BC69DF" w:rsidRPr="00BC69D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C47"/>
    <w:rsid w:val="0000203C"/>
    <w:rsid w:val="00002778"/>
    <w:rsid w:val="000120F3"/>
    <w:rsid w:val="00013A44"/>
    <w:rsid w:val="00015266"/>
    <w:rsid w:val="000230A1"/>
    <w:rsid w:val="000345C2"/>
    <w:rsid w:val="00042A0D"/>
    <w:rsid w:val="000511D5"/>
    <w:rsid w:val="000531F6"/>
    <w:rsid w:val="000576B8"/>
    <w:rsid w:val="000603ED"/>
    <w:rsid w:val="0006060A"/>
    <w:rsid w:val="00061CAB"/>
    <w:rsid w:val="00076935"/>
    <w:rsid w:val="00081637"/>
    <w:rsid w:val="000922DB"/>
    <w:rsid w:val="00092EED"/>
    <w:rsid w:val="000A0E3C"/>
    <w:rsid w:val="000D5F45"/>
    <w:rsid w:val="000E2DFE"/>
    <w:rsid w:val="000E6E1C"/>
    <w:rsid w:val="000E7EB0"/>
    <w:rsid w:val="00100866"/>
    <w:rsid w:val="00116B24"/>
    <w:rsid w:val="001212B4"/>
    <w:rsid w:val="001536D4"/>
    <w:rsid w:val="0015631C"/>
    <w:rsid w:val="00160FEA"/>
    <w:rsid w:val="0016255D"/>
    <w:rsid w:val="00186ADD"/>
    <w:rsid w:val="00195814"/>
    <w:rsid w:val="001B5AB2"/>
    <w:rsid w:val="001B691F"/>
    <w:rsid w:val="001D10AE"/>
    <w:rsid w:val="001D2005"/>
    <w:rsid w:val="001E793E"/>
    <w:rsid w:val="001F0163"/>
    <w:rsid w:val="001F4300"/>
    <w:rsid w:val="00233197"/>
    <w:rsid w:val="00235936"/>
    <w:rsid w:val="002544A0"/>
    <w:rsid w:val="00262A29"/>
    <w:rsid w:val="00267CCC"/>
    <w:rsid w:val="0029045C"/>
    <w:rsid w:val="00292984"/>
    <w:rsid w:val="00292CF9"/>
    <w:rsid w:val="002948B4"/>
    <w:rsid w:val="002A075E"/>
    <w:rsid w:val="002B09A6"/>
    <w:rsid w:val="002B419F"/>
    <w:rsid w:val="002B6644"/>
    <w:rsid w:val="002C5DC6"/>
    <w:rsid w:val="002D166D"/>
    <w:rsid w:val="002D5F3E"/>
    <w:rsid w:val="002E23B1"/>
    <w:rsid w:val="002F2E07"/>
    <w:rsid w:val="00311E6A"/>
    <w:rsid w:val="00316F8F"/>
    <w:rsid w:val="003512A9"/>
    <w:rsid w:val="003554E0"/>
    <w:rsid w:val="00357D1C"/>
    <w:rsid w:val="00365FA4"/>
    <w:rsid w:val="00373FD8"/>
    <w:rsid w:val="00386785"/>
    <w:rsid w:val="00387773"/>
    <w:rsid w:val="003B11E4"/>
    <w:rsid w:val="003C2853"/>
    <w:rsid w:val="003C4B85"/>
    <w:rsid w:val="003D18C5"/>
    <w:rsid w:val="003D3111"/>
    <w:rsid w:val="003F0E53"/>
    <w:rsid w:val="003F6659"/>
    <w:rsid w:val="003F769A"/>
    <w:rsid w:val="00400076"/>
    <w:rsid w:val="00407439"/>
    <w:rsid w:val="0044285D"/>
    <w:rsid w:val="004546FE"/>
    <w:rsid w:val="00460B42"/>
    <w:rsid w:val="0046608B"/>
    <w:rsid w:val="004709D4"/>
    <w:rsid w:val="00475FA7"/>
    <w:rsid w:val="0049766F"/>
    <w:rsid w:val="004C6B86"/>
    <w:rsid w:val="004E5301"/>
    <w:rsid w:val="004F05EA"/>
    <w:rsid w:val="004F106E"/>
    <w:rsid w:val="004F3092"/>
    <w:rsid w:val="0050700C"/>
    <w:rsid w:val="00512FA2"/>
    <w:rsid w:val="005421C1"/>
    <w:rsid w:val="00546C02"/>
    <w:rsid w:val="00553FB6"/>
    <w:rsid w:val="00554A41"/>
    <w:rsid w:val="00571785"/>
    <w:rsid w:val="00576F87"/>
    <w:rsid w:val="00582079"/>
    <w:rsid w:val="00587C47"/>
    <w:rsid w:val="005923AB"/>
    <w:rsid w:val="00597545"/>
    <w:rsid w:val="005A1769"/>
    <w:rsid w:val="005B054C"/>
    <w:rsid w:val="005E5AF5"/>
    <w:rsid w:val="0060580A"/>
    <w:rsid w:val="0060699D"/>
    <w:rsid w:val="006074EA"/>
    <w:rsid w:val="00610272"/>
    <w:rsid w:val="006169B6"/>
    <w:rsid w:val="00640D56"/>
    <w:rsid w:val="006464FB"/>
    <w:rsid w:val="0065611E"/>
    <w:rsid w:val="006569B3"/>
    <w:rsid w:val="0066711C"/>
    <w:rsid w:val="00674279"/>
    <w:rsid w:val="006776FA"/>
    <w:rsid w:val="00695549"/>
    <w:rsid w:val="006A33DA"/>
    <w:rsid w:val="006A67DC"/>
    <w:rsid w:val="006C1238"/>
    <w:rsid w:val="006C55AB"/>
    <w:rsid w:val="006C7FAD"/>
    <w:rsid w:val="006D42BB"/>
    <w:rsid w:val="006F24D8"/>
    <w:rsid w:val="006F486E"/>
    <w:rsid w:val="007026C4"/>
    <w:rsid w:val="00702BD4"/>
    <w:rsid w:val="007253F1"/>
    <w:rsid w:val="0072717D"/>
    <w:rsid w:val="00732587"/>
    <w:rsid w:val="00750040"/>
    <w:rsid w:val="00754F3E"/>
    <w:rsid w:val="00757F07"/>
    <w:rsid w:val="00767FBB"/>
    <w:rsid w:val="00772C9A"/>
    <w:rsid w:val="00774687"/>
    <w:rsid w:val="007853DC"/>
    <w:rsid w:val="007922BC"/>
    <w:rsid w:val="00796CB7"/>
    <w:rsid w:val="007A399B"/>
    <w:rsid w:val="007B0A92"/>
    <w:rsid w:val="007B2A69"/>
    <w:rsid w:val="007B52DB"/>
    <w:rsid w:val="007C00F1"/>
    <w:rsid w:val="007E3032"/>
    <w:rsid w:val="007E4582"/>
    <w:rsid w:val="0080111F"/>
    <w:rsid w:val="00811FC2"/>
    <w:rsid w:val="008161E6"/>
    <w:rsid w:val="00817F22"/>
    <w:rsid w:val="00831596"/>
    <w:rsid w:val="00840B06"/>
    <w:rsid w:val="00845223"/>
    <w:rsid w:val="00850192"/>
    <w:rsid w:val="00850280"/>
    <w:rsid w:val="00862E53"/>
    <w:rsid w:val="00883DDB"/>
    <w:rsid w:val="00884BE6"/>
    <w:rsid w:val="00886E74"/>
    <w:rsid w:val="00887D0D"/>
    <w:rsid w:val="00897279"/>
    <w:rsid w:val="008A358F"/>
    <w:rsid w:val="008C74E2"/>
    <w:rsid w:val="008D3295"/>
    <w:rsid w:val="008E4F5D"/>
    <w:rsid w:val="008F1758"/>
    <w:rsid w:val="008F4695"/>
    <w:rsid w:val="009235D9"/>
    <w:rsid w:val="00924AD5"/>
    <w:rsid w:val="0093678B"/>
    <w:rsid w:val="00936C57"/>
    <w:rsid w:val="0094079B"/>
    <w:rsid w:val="00942A3E"/>
    <w:rsid w:val="00943571"/>
    <w:rsid w:val="009479FB"/>
    <w:rsid w:val="00947A2E"/>
    <w:rsid w:val="009770F2"/>
    <w:rsid w:val="009825DF"/>
    <w:rsid w:val="009842E0"/>
    <w:rsid w:val="009957F2"/>
    <w:rsid w:val="009970CB"/>
    <w:rsid w:val="009A2C30"/>
    <w:rsid w:val="009B1FE5"/>
    <w:rsid w:val="009D3DB1"/>
    <w:rsid w:val="009E2399"/>
    <w:rsid w:val="009F2F9E"/>
    <w:rsid w:val="00A023F1"/>
    <w:rsid w:val="00A13ACA"/>
    <w:rsid w:val="00A14EB3"/>
    <w:rsid w:val="00A15CB9"/>
    <w:rsid w:val="00A217A3"/>
    <w:rsid w:val="00A323F3"/>
    <w:rsid w:val="00A4054D"/>
    <w:rsid w:val="00A53C10"/>
    <w:rsid w:val="00A55163"/>
    <w:rsid w:val="00A55587"/>
    <w:rsid w:val="00A5648A"/>
    <w:rsid w:val="00A853B2"/>
    <w:rsid w:val="00A85ACA"/>
    <w:rsid w:val="00AA31B3"/>
    <w:rsid w:val="00AB1A87"/>
    <w:rsid w:val="00AC1C28"/>
    <w:rsid w:val="00AD0312"/>
    <w:rsid w:val="00AD2489"/>
    <w:rsid w:val="00AD288B"/>
    <w:rsid w:val="00AE1A5E"/>
    <w:rsid w:val="00AE3309"/>
    <w:rsid w:val="00AE4ED4"/>
    <w:rsid w:val="00AE7E79"/>
    <w:rsid w:val="00AF0869"/>
    <w:rsid w:val="00B07573"/>
    <w:rsid w:val="00B07DCA"/>
    <w:rsid w:val="00B1363C"/>
    <w:rsid w:val="00B16BFA"/>
    <w:rsid w:val="00B225A8"/>
    <w:rsid w:val="00B32173"/>
    <w:rsid w:val="00B33C4C"/>
    <w:rsid w:val="00B3589D"/>
    <w:rsid w:val="00B35AEE"/>
    <w:rsid w:val="00B43024"/>
    <w:rsid w:val="00B445BF"/>
    <w:rsid w:val="00B462ED"/>
    <w:rsid w:val="00B4687F"/>
    <w:rsid w:val="00B54C92"/>
    <w:rsid w:val="00B62FF4"/>
    <w:rsid w:val="00B7763A"/>
    <w:rsid w:val="00B84186"/>
    <w:rsid w:val="00BA0CC1"/>
    <w:rsid w:val="00BA498B"/>
    <w:rsid w:val="00BB3711"/>
    <w:rsid w:val="00BB75D2"/>
    <w:rsid w:val="00BC0089"/>
    <w:rsid w:val="00BC69DF"/>
    <w:rsid w:val="00C04E91"/>
    <w:rsid w:val="00C126CD"/>
    <w:rsid w:val="00C151C4"/>
    <w:rsid w:val="00C23B03"/>
    <w:rsid w:val="00C308E4"/>
    <w:rsid w:val="00C36187"/>
    <w:rsid w:val="00C40B01"/>
    <w:rsid w:val="00C61B72"/>
    <w:rsid w:val="00C7065B"/>
    <w:rsid w:val="00C76418"/>
    <w:rsid w:val="00C816D5"/>
    <w:rsid w:val="00C871EA"/>
    <w:rsid w:val="00C95A9C"/>
    <w:rsid w:val="00CD7541"/>
    <w:rsid w:val="00CE5A04"/>
    <w:rsid w:val="00CF7449"/>
    <w:rsid w:val="00D037AC"/>
    <w:rsid w:val="00D3372A"/>
    <w:rsid w:val="00D33D24"/>
    <w:rsid w:val="00D56376"/>
    <w:rsid w:val="00D56BAE"/>
    <w:rsid w:val="00D75FEA"/>
    <w:rsid w:val="00D8739D"/>
    <w:rsid w:val="00DA5708"/>
    <w:rsid w:val="00DB3AA7"/>
    <w:rsid w:val="00DB5185"/>
    <w:rsid w:val="00DB6237"/>
    <w:rsid w:val="00DD1D4E"/>
    <w:rsid w:val="00DD2698"/>
    <w:rsid w:val="00DD4A4B"/>
    <w:rsid w:val="00DE27BD"/>
    <w:rsid w:val="00DE56AE"/>
    <w:rsid w:val="00E126DE"/>
    <w:rsid w:val="00E12AB3"/>
    <w:rsid w:val="00E34562"/>
    <w:rsid w:val="00E403F1"/>
    <w:rsid w:val="00E451BE"/>
    <w:rsid w:val="00E4720E"/>
    <w:rsid w:val="00E53412"/>
    <w:rsid w:val="00E5430F"/>
    <w:rsid w:val="00E61828"/>
    <w:rsid w:val="00E625A0"/>
    <w:rsid w:val="00E70033"/>
    <w:rsid w:val="00E710CE"/>
    <w:rsid w:val="00E92543"/>
    <w:rsid w:val="00EA371A"/>
    <w:rsid w:val="00EA60F4"/>
    <w:rsid w:val="00EC227B"/>
    <w:rsid w:val="00ED0C11"/>
    <w:rsid w:val="00ED27AF"/>
    <w:rsid w:val="00ED29F6"/>
    <w:rsid w:val="00F00214"/>
    <w:rsid w:val="00F135E1"/>
    <w:rsid w:val="00F212E4"/>
    <w:rsid w:val="00F27349"/>
    <w:rsid w:val="00F60E86"/>
    <w:rsid w:val="00F62D04"/>
    <w:rsid w:val="00F62D7B"/>
    <w:rsid w:val="00F94455"/>
    <w:rsid w:val="00F94C8D"/>
    <w:rsid w:val="00FB1925"/>
    <w:rsid w:val="00FD3CE5"/>
    <w:rsid w:val="00FD4940"/>
    <w:rsid w:val="00FE14B7"/>
    <w:rsid w:val="00FE49AE"/>
    <w:rsid w:val="00FF7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DDF2"/>
  <w15:chartTrackingRefBased/>
  <w15:docId w15:val="{31244BAA-17A6-4E54-B553-748CBB21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C126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6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eyB\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9C8868D1-073F-45B9-874C-412F76C80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Template>
  <TotalTime>415</TotalTime>
  <Pages>6</Pages>
  <Words>1953</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AmeyB</dc:creator>
  <cp:keywords/>
  <cp:lastModifiedBy>Amey BHATKAR</cp:lastModifiedBy>
  <cp:revision>109</cp:revision>
  <cp:lastPrinted>2013-08-06T09:16:00Z</cp:lastPrinted>
  <dcterms:created xsi:type="dcterms:W3CDTF">2013-08-07T05:27:00Z</dcterms:created>
  <dcterms:modified xsi:type="dcterms:W3CDTF">2013-08-08T09:13:00Z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