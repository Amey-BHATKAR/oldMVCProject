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1C73" w14:textId="0C9763BB" w:rsidR="000230A1" w:rsidRDefault="000855DC" w:rsidP="00883DDB">
      <w:pPr>
        <w:pStyle w:val="Title"/>
        <w:jc w:val="center"/>
      </w:pPr>
      <w:r>
        <w:t>BOM</w:t>
      </w:r>
    </w:p>
    <w:p w14:paraId="7A5F3699" w14:textId="77777777" w:rsidR="00587C47" w:rsidRDefault="00587C47" w:rsidP="00587C47"/>
    <w:p w14:paraId="31BE8F15" w14:textId="7835D8CA" w:rsidR="00587C47" w:rsidRPr="00587C47" w:rsidRDefault="00851407" w:rsidP="00D56376">
      <w:pPr>
        <w:jc w:val="center"/>
      </w:pPr>
      <w:r w:rsidRPr="00851407">
        <w:rPr>
          <w:color w:val="000000"/>
        </w:rPr>
        <w:t>The specific description of each page is explained in a better way in the source code itself in the form of comments, wherever needed. This description focuses on the overall working of each page. The description will be according to the file structure actually used in the project done in Eclipse. Overview or working of each page, whenever needed, will be give</w:t>
      </w:r>
      <w:r>
        <w:rPr>
          <w:color w:val="000000"/>
        </w:rPr>
        <w:t>n</w:t>
      </w:r>
      <w:r w:rsidR="00587C47">
        <w:t>.</w:t>
      </w:r>
    </w:p>
    <w:p w14:paraId="20567825" w14:textId="5037A239" w:rsidR="000120F3" w:rsidRPr="000120F3" w:rsidRDefault="000855DC" w:rsidP="000855DC">
      <w:pPr>
        <w:pStyle w:val="Heading1"/>
      </w:pPr>
      <w:r>
        <w:lastRenderedPageBreak/>
        <w:t>bom</w:t>
      </w:r>
    </w:p>
    <w:p w14:paraId="21B25FCB" w14:textId="33051A39" w:rsidR="000855DC" w:rsidRDefault="000855DC" w:rsidP="000855DC">
      <w:pPr>
        <w:pStyle w:val="Heading2"/>
        <w:ind w:left="720"/>
      </w:pPr>
      <w:r>
        <w:t>calendar</w:t>
      </w:r>
    </w:p>
    <w:p w14:paraId="65CBD32C" w14:textId="63BFB335" w:rsidR="000855DC" w:rsidRDefault="000855DC" w:rsidP="000855DC">
      <w:pPr>
        <w:pStyle w:val="Heading2"/>
        <w:ind w:left="720"/>
      </w:pPr>
      <w:r>
        <w:t>controllers</w:t>
      </w:r>
    </w:p>
    <w:p w14:paraId="16A3DD99" w14:textId="7E530AD1" w:rsidR="006648EC" w:rsidRDefault="006648EC" w:rsidP="006648EC">
      <w:pPr>
        <w:pStyle w:val="Heading3"/>
        <w:ind w:left="1440"/>
      </w:pPr>
      <w:r>
        <w:t>addReportSubmit.php</w:t>
      </w:r>
    </w:p>
    <w:p w14:paraId="52D2DF13" w14:textId="44019333" w:rsidR="006648EC" w:rsidRDefault="006648EC" w:rsidP="006648EC">
      <w:pPr>
        <w:pStyle w:val="Heading3"/>
        <w:ind w:left="1440"/>
      </w:pPr>
      <w:r>
        <w:t>addressSubmit.php</w:t>
      </w:r>
    </w:p>
    <w:p w14:paraId="0B78DE1A" w14:textId="374AC2C5" w:rsidR="006648EC" w:rsidRDefault="006648EC" w:rsidP="006648EC">
      <w:pPr>
        <w:pStyle w:val="Heading3"/>
        <w:ind w:left="1440"/>
      </w:pPr>
      <w:r>
        <w:t>bOMSubmit.php</w:t>
      </w:r>
    </w:p>
    <w:p w14:paraId="4A1EC7A6" w14:textId="65B27A93" w:rsidR="006648EC" w:rsidRDefault="006648EC" w:rsidP="006648EC">
      <w:pPr>
        <w:pStyle w:val="Heading3"/>
        <w:ind w:left="1440"/>
      </w:pPr>
      <w:r>
        <w:t>boxSubmit.php</w:t>
      </w:r>
    </w:p>
    <w:p w14:paraId="0B15423B" w14:textId="5558545D" w:rsidR="006648EC" w:rsidRDefault="006648EC" w:rsidP="006648EC">
      <w:pPr>
        <w:pStyle w:val="Heading3"/>
        <w:ind w:left="1440"/>
      </w:pPr>
      <w:r>
        <w:t>brandSubmit.php</w:t>
      </w:r>
    </w:p>
    <w:p w14:paraId="38A9581D" w14:textId="7EBC9C1C" w:rsidR="006648EC" w:rsidRDefault="006648EC" w:rsidP="006648EC">
      <w:pPr>
        <w:pStyle w:val="Heading3"/>
        <w:ind w:left="1440"/>
      </w:pPr>
      <w:r>
        <w:t>commercialNameSubmit.php</w:t>
      </w:r>
    </w:p>
    <w:p w14:paraId="24BDD5FC" w14:textId="29A0E6A8" w:rsidR="006648EC" w:rsidRDefault="006648EC" w:rsidP="006648EC">
      <w:pPr>
        <w:pStyle w:val="Heading3"/>
        <w:ind w:left="1440"/>
      </w:pPr>
      <w:r>
        <w:t>companySubmit.php</w:t>
      </w:r>
    </w:p>
    <w:p w14:paraId="1CBD91F3" w14:textId="295C240D" w:rsidR="006648EC" w:rsidRDefault="006648EC" w:rsidP="006648EC">
      <w:pPr>
        <w:pStyle w:val="Heading3"/>
        <w:ind w:left="1440"/>
      </w:pPr>
      <w:r>
        <w:t>contactSubmit.php</w:t>
      </w:r>
    </w:p>
    <w:p w14:paraId="4EDFC271" w14:textId="70D72CF9" w:rsidR="006648EC" w:rsidRDefault="006648EC" w:rsidP="006648EC">
      <w:pPr>
        <w:pStyle w:val="Heading3"/>
        <w:ind w:left="1440"/>
      </w:pPr>
      <w:r>
        <w:t>datePicker.php</w:t>
      </w:r>
    </w:p>
    <w:p w14:paraId="09B55D22" w14:textId="3E69257D" w:rsidR="006648EC" w:rsidRDefault="006648EC" w:rsidP="006648EC">
      <w:pPr>
        <w:pStyle w:val="Heading3"/>
        <w:ind w:left="1440"/>
      </w:pPr>
      <w:r>
        <w:t>db.php</w:t>
      </w:r>
    </w:p>
    <w:p w14:paraId="62CFF610" w14:textId="277BAF0E" w:rsidR="006648EC" w:rsidRDefault="006648EC" w:rsidP="006648EC">
      <w:pPr>
        <w:pStyle w:val="Heading3"/>
        <w:ind w:left="1440"/>
      </w:pPr>
      <w:r>
        <w:t>editBrandSubmit.php</w:t>
      </w:r>
    </w:p>
    <w:p w14:paraId="4EF7713F" w14:textId="31B48944" w:rsidR="006648EC" w:rsidRDefault="006648EC" w:rsidP="006648EC">
      <w:pPr>
        <w:pStyle w:val="Heading3"/>
        <w:ind w:left="1440"/>
      </w:pPr>
      <w:r>
        <w:t>editPhoneSubmit.php</w:t>
      </w:r>
    </w:p>
    <w:p w14:paraId="7602CE57" w14:textId="35319DD0" w:rsidR="006648EC" w:rsidRDefault="006648EC" w:rsidP="006648EC">
      <w:pPr>
        <w:pStyle w:val="Heading3"/>
        <w:ind w:left="1440"/>
      </w:pPr>
      <w:r>
        <w:t>editRangeSubmit.php</w:t>
      </w:r>
    </w:p>
    <w:p w14:paraId="4B800A0E" w14:textId="4E88CFDA" w:rsidR="006648EC" w:rsidRDefault="006648EC" w:rsidP="006648EC">
      <w:pPr>
        <w:pStyle w:val="Heading3"/>
        <w:ind w:left="1440"/>
      </w:pPr>
      <w:r>
        <w:t>finishingSubmit.php</w:t>
      </w:r>
    </w:p>
    <w:p w14:paraId="719AB688" w14:textId="47745776" w:rsidR="006648EC" w:rsidRDefault="006648EC" w:rsidP="006648EC">
      <w:pPr>
        <w:pStyle w:val="Heading3"/>
        <w:ind w:left="1440"/>
      </w:pPr>
      <w:r>
        <w:t>func.php</w:t>
      </w:r>
    </w:p>
    <w:p w14:paraId="554C2D72" w14:textId="137F107F" w:rsidR="006648EC" w:rsidRDefault="006648EC" w:rsidP="006648EC">
      <w:pPr>
        <w:pStyle w:val="Heading3"/>
        <w:ind w:left="1440"/>
      </w:pPr>
      <w:r>
        <w:t>functions2.php</w:t>
      </w:r>
    </w:p>
    <w:p w14:paraId="0CA8A671" w14:textId="4DA9C642" w:rsidR="006648EC" w:rsidRDefault="006648EC" w:rsidP="006648EC">
      <w:pPr>
        <w:pStyle w:val="Heading3"/>
        <w:ind w:left="1440"/>
      </w:pPr>
      <w:r>
        <w:t>header.php</w:t>
      </w:r>
    </w:p>
    <w:p w14:paraId="0527A2FA" w14:textId="5244E6C1" w:rsidR="006648EC" w:rsidRDefault="006648EC" w:rsidP="006648EC">
      <w:pPr>
        <w:pStyle w:val="Heading3"/>
        <w:ind w:left="1440"/>
      </w:pPr>
      <w:r>
        <w:t>headerAdmin.php</w:t>
      </w:r>
    </w:p>
    <w:p w14:paraId="385565C9" w14:textId="4C7D0FA0" w:rsidR="006648EC" w:rsidRDefault="006648EC" w:rsidP="006648EC">
      <w:pPr>
        <w:pStyle w:val="Heading3"/>
        <w:ind w:left="1440"/>
      </w:pPr>
      <w:r>
        <w:t>headerAll.php</w:t>
      </w:r>
    </w:p>
    <w:p w14:paraId="74CD3EDE" w14:textId="2B098045" w:rsidR="006648EC" w:rsidRDefault="006648EC" w:rsidP="006648EC">
      <w:pPr>
        <w:pStyle w:val="Heading3"/>
        <w:ind w:left="1440"/>
      </w:pPr>
      <w:r>
        <w:t>headerOthers.php</w:t>
      </w:r>
    </w:p>
    <w:p w14:paraId="268AA2BF" w14:textId="30F8B9CF" w:rsidR="006648EC" w:rsidRDefault="006648EC" w:rsidP="006648EC">
      <w:pPr>
        <w:pStyle w:val="Heading3"/>
        <w:ind w:left="1440"/>
      </w:pPr>
      <w:r>
        <w:t>itemOrderSubmit.php</w:t>
      </w:r>
    </w:p>
    <w:p w14:paraId="50FD135D" w14:textId="01559DFA" w:rsidR="006648EC" w:rsidRDefault="006648EC" w:rsidP="006648EC">
      <w:pPr>
        <w:pStyle w:val="Heading3"/>
        <w:ind w:left="1440"/>
      </w:pPr>
      <w:r>
        <w:t>materialColorSubmit.php</w:t>
      </w:r>
    </w:p>
    <w:p w14:paraId="4C9A1E8A" w14:textId="150CA022" w:rsidR="006648EC" w:rsidRDefault="006648EC" w:rsidP="006648EC">
      <w:pPr>
        <w:pStyle w:val="Heading3"/>
        <w:ind w:left="1440"/>
      </w:pPr>
      <w:r>
        <w:t>materialPatternSubmit.php</w:t>
      </w:r>
    </w:p>
    <w:p w14:paraId="206803CE" w14:textId="1792B7A1" w:rsidR="006648EC" w:rsidRDefault="006648EC" w:rsidP="006648EC">
      <w:pPr>
        <w:pStyle w:val="Heading3"/>
        <w:ind w:left="1440"/>
      </w:pPr>
      <w:r>
        <w:t>materialTypeSubmit.php</w:t>
      </w:r>
    </w:p>
    <w:p w14:paraId="729B58DA" w14:textId="45DAD8EE" w:rsidR="006648EC" w:rsidRDefault="006648EC" w:rsidP="006648EC">
      <w:pPr>
        <w:pStyle w:val="Heading3"/>
        <w:ind w:left="1440"/>
      </w:pPr>
      <w:r>
        <w:t>meetingSubmit.php</w:t>
      </w:r>
    </w:p>
    <w:p w14:paraId="77C107D6" w14:textId="7D6D9054" w:rsidR="006648EC" w:rsidRDefault="006648EC" w:rsidP="006648EC">
      <w:pPr>
        <w:pStyle w:val="Heading3"/>
        <w:ind w:left="1440"/>
      </w:pPr>
      <w:r>
        <w:t>newContactSubmit.php</w:t>
      </w:r>
    </w:p>
    <w:p w14:paraId="6F46D389" w14:textId="5270930C" w:rsidR="006648EC" w:rsidRDefault="006648EC" w:rsidP="006648EC">
      <w:pPr>
        <w:pStyle w:val="Heading3"/>
        <w:ind w:left="1440"/>
      </w:pPr>
      <w:r>
        <w:t>packagingFaceSubmit.php</w:t>
      </w:r>
    </w:p>
    <w:p w14:paraId="43C60E8D" w14:textId="2232F5AF" w:rsidR="006648EC" w:rsidRDefault="006648EC" w:rsidP="006648EC">
      <w:pPr>
        <w:pStyle w:val="Heading3"/>
        <w:ind w:left="1440"/>
      </w:pPr>
      <w:r>
        <w:t>phoneSubmit.php</w:t>
      </w:r>
    </w:p>
    <w:p w14:paraId="1807ED3A" w14:textId="2CBE97A1" w:rsidR="006648EC" w:rsidRDefault="006648EC" w:rsidP="006648EC">
      <w:pPr>
        <w:pStyle w:val="Heading3"/>
        <w:ind w:left="1440"/>
      </w:pPr>
      <w:r>
        <w:t>pOPISubmit.php</w:t>
      </w:r>
    </w:p>
    <w:p w14:paraId="26CBB842" w14:textId="1B6477A5" w:rsidR="006648EC" w:rsidRDefault="006648EC" w:rsidP="006648EC">
      <w:pPr>
        <w:pStyle w:val="Heading3"/>
        <w:ind w:left="1440"/>
      </w:pPr>
      <w:r>
        <w:t>productTermsSubmit.php</w:t>
      </w:r>
    </w:p>
    <w:p w14:paraId="784EB90C" w14:textId="53A8AAC7" w:rsidR="006648EC" w:rsidRDefault="006648EC" w:rsidP="006648EC">
      <w:pPr>
        <w:pStyle w:val="Heading3"/>
        <w:ind w:left="1440"/>
      </w:pPr>
      <w:r>
        <w:t>rangeSubmit.php</w:t>
      </w:r>
    </w:p>
    <w:p w14:paraId="08AC7ED8" w14:textId="7515CF7A" w:rsidR="006648EC" w:rsidRDefault="006648EC" w:rsidP="006648EC">
      <w:pPr>
        <w:pStyle w:val="Heading3"/>
        <w:ind w:left="1440"/>
      </w:pPr>
      <w:r>
        <w:t>realPhoneSubmit.php</w:t>
      </w:r>
    </w:p>
    <w:p w14:paraId="60C581BD" w14:textId="084629D5" w:rsidR="006648EC" w:rsidRDefault="006648EC" w:rsidP="006648EC">
      <w:pPr>
        <w:pStyle w:val="Heading3"/>
        <w:ind w:left="1440"/>
      </w:pPr>
      <w:r>
        <w:t>requestSubmit.php</w:t>
      </w:r>
    </w:p>
    <w:p w14:paraId="06BF8522" w14:textId="40803A7A" w:rsidR="006648EC" w:rsidRDefault="006648EC" w:rsidP="006648EC">
      <w:pPr>
        <w:pStyle w:val="Heading3"/>
        <w:ind w:left="1440"/>
      </w:pPr>
      <w:r>
        <w:t>sKUSubmit.php</w:t>
      </w:r>
    </w:p>
    <w:p w14:paraId="12501E82" w14:textId="4774308E" w:rsidR="006648EC" w:rsidRDefault="006648EC" w:rsidP="006648EC">
      <w:pPr>
        <w:pStyle w:val="Heading3"/>
        <w:ind w:left="1440"/>
      </w:pPr>
      <w:r>
        <w:t>subFamilySubmit.php</w:t>
      </w:r>
    </w:p>
    <w:p w14:paraId="4F778A88" w14:textId="448DF9CB" w:rsidR="006648EC" w:rsidRDefault="006648EC" w:rsidP="006648EC">
      <w:pPr>
        <w:pStyle w:val="Heading3"/>
        <w:ind w:left="1440"/>
      </w:pPr>
      <w:r>
        <w:t>validationPage.php</w:t>
      </w:r>
    </w:p>
    <w:p w14:paraId="04508BB9" w14:textId="07672F30" w:rsidR="004E6874" w:rsidRPr="004E6874" w:rsidRDefault="004E6874" w:rsidP="004E6874">
      <w:pPr>
        <w:ind w:left="2160" w:firstLine="720"/>
      </w:pPr>
      <w:r>
        <w:t>This is the page where the user authentication is verified. If the user name o</w:t>
      </w:r>
      <w:r w:rsidR="00045C41">
        <w:t>r</w:t>
      </w:r>
      <w:r>
        <w:t xml:space="preserve"> password doesn’t match with the entries in database </w:t>
      </w:r>
      <w:r w:rsidR="00045C41">
        <w:t xml:space="preserve">for a user name, </w:t>
      </w:r>
      <w:bookmarkStart w:id="0" w:name="_GoBack"/>
      <w:bookmarkEnd w:id="0"/>
      <w:r>
        <w:t>the user is notified of it. If the user is authenticated correctly then he/she is rerouted to a dashboard page according to the role assigned to him/her.</w:t>
      </w:r>
    </w:p>
    <w:p w14:paraId="4C4AEF64" w14:textId="1B1C955A" w:rsidR="000855DC" w:rsidRDefault="000855DC" w:rsidP="000855DC">
      <w:pPr>
        <w:pStyle w:val="Heading2"/>
        <w:ind w:left="720"/>
      </w:pPr>
      <w:r>
        <w:t>css</w:t>
      </w:r>
    </w:p>
    <w:p w14:paraId="145F9665" w14:textId="2D01E251" w:rsidR="00DF6A14" w:rsidRPr="00DF6A14" w:rsidRDefault="00DF6A14" w:rsidP="005A60BF">
      <w:pPr>
        <w:ind w:left="1440" w:firstLine="720"/>
      </w:pPr>
      <w:r>
        <w:lastRenderedPageBreak/>
        <w:t>This folder contains the .css style sheets needed by the bootstrap and all the pages itself.</w:t>
      </w:r>
      <w:r w:rsidR="001C2385">
        <w:t xml:space="preserve"> The following are the 2 main css files used.</w:t>
      </w:r>
    </w:p>
    <w:p w14:paraId="7C7DDD5E" w14:textId="4B6A35A9" w:rsidR="00CB34E9" w:rsidRDefault="00CD31F5" w:rsidP="00CD31F5">
      <w:pPr>
        <w:pStyle w:val="Heading3"/>
        <w:ind w:left="1440"/>
      </w:pPr>
      <w:r>
        <w:t>bootstrap.min.css</w:t>
      </w:r>
    </w:p>
    <w:p w14:paraId="4499792C" w14:textId="18450061" w:rsidR="00CD31F5" w:rsidRDefault="00CD31F5" w:rsidP="00CD31F5">
      <w:pPr>
        <w:pStyle w:val="Heading3"/>
        <w:ind w:left="1440"/>
      </w:pPr>
      <w:r>
        <w:t>bootstrapmain.min.css</w:t>
      </w:r>
    </w:p>
    <w:p w14:paraId="329A6D92" w14:textId="61DA6BDF" w:rsidR="000855DC" w:rsidRDefault="000855DC" w:rsidP="000855DC">
      <w:pPr>
        <w:pStyle w:val="Heading2"/>
        <w:ind w:left="720"/>
      </w:pPr>
      <w:r>
        <w:t>Images</w:t>
      </w:r>
    </w:p>
    <w:p w14:paraId="4EE01051" w14:textId="58B8C6EC" w:rsidR="001D4B4A" w:rsidRPr="001D4B4A" w:rsidRDefault="001D4B4A" w:rsidP="001D4B4A">
      <w:r>
        <w:tab/>
      </w:r>
      <w:r>
        <w:tab/>
      </w:r>
      <w:r w:rsidR="005A60BF">
        <w:tab/>
      </w:r>
      <w:r>
        <w:t xml:space="preserve">This folder will contain all the images to be used in different pages </w:t>
      </w:r>
      <w:r w:rsidR="005A1C4E">
        <w:t>for</w:t>
      </w:r>
      <w:r>
        <w:t xml:space="preserve"> the project.</w:t>
      </w:r>
    </w:p>
    <w:p w14:paraId="1369268D" w14:textId="16A68629" w:rsidR="000855DC" w:rsidRDefault="000855DC" w:rsidP="000855DC">
      <w:pPr>
        <w:pStyle w:val="Heading2"/>
        <w:ind w:left="720"/>
      </w:pPr>
      <w:r>
        <w:t>js</w:t>
      </w:r>
    </w:p>
    <w:p w14:paraId="3E769A2F" w14:textId="21C0C65A" w:rsidR="00B86A5C" w:rsidRPr="00B86A5C" w:rsidRDefault="00B86A5C" w:rsidP="00B86A5C">
      <w:r>
        <w:tab/>
      </w:r>
      <w:r>
        <w:tab/>
      </w:r>
      <w:r w:rsidR="005A60BF">
        <w:tab/>
      </w:r>
      <w:r>
        <w:t>This folder contains the javascript pages needed by the bootstrap.</w:t>
      </w:r>
    </w:p>
    <w:p w14:paraId="0D7592F6" w14:textId="48D4B598" w:rsidR="000855DC" w:rsidRDefault="000855DC" w:rsidP="000855DC">
      <w:pPr>
        <w:pStyle w:val="Heading2"/>
        <w:ind w:left="720"/>
      </w:pPr>
      <w:r>
        <w:t>views</w:t>
      </w:r>
    </w:p>
    <w:p w14:paraId="0EEE8A91" w14:textId="1D878113" w:rsidR="006840A7" w:rsidRDefault="006840A7" w:rsidP="006840A7">
      <w:pPr>
        <w:pStyle w:val="Heading3"/>
        <w:ind w:left="1440"/>
      </w:pPr>
      <w:r>
        <w:t>admin</w:t>
      </w:r>
    </w:p>
    <w:p w14:paraId="301EEBDC" w14:textId="46F3EB6B" w:rsidR="004E435E" w:rsidRDefault="004E435E" w:rsidP="00A225BF">
      <w:pPr>
        <w:pStyle w:val="Heading3"/>
        <w:ind w:left="2160"/>
      </w:pPr>
      <w:r>
        <w:t>admin.php</w:t>
      </w:r>
    </w:p>
    <w:p w14:paraId="4AE55948" w14:textId="75AC0984" w:rsidR="0070706D" w:rsidRPr="0070706D" w:rsidRDefault="0070706D" w:rsidP="0070706D">
      <w:pPr>
        <w:ind w:left="2880" w:firstLine="720"/>
      </w:pPr>
      <w:r>
        <w:t>This is the dashboard page for the users “admin”. This page has links to reroute to different pages accessible to this user.</w:t>
      </w:r>
    </w:p>
    <w:p w14:paraId="169B34D3" w14:textId="0C47D148" w:rsidR="004E435E" w:rsidRDefault="004E435E" w:rsidP="00A225BF">
      <w:pPr>
        <w:pStyle w:val="Heading3"/>
        <w:ind w:left="2160"/>
      </w:pPr>
      <w:r>
        <w:t>editBrand.php</w:t>
      </w:r>
    </w:p>
    <w:p w14:paraId="018F2D36" w14:textId="4EF2F74F" w:rsidR="003445D6" w:rsidRPr="003445D6" w:rsidRDefault="003445D6" w:rsidP="003445D6">
      <w:pPr>
        <w:ind w:left="2880" w:firstLine="720"/>
      </w:pPr>
      <w:r>
        <w:t xml:space="preserve">Using this page </w:t>
      </w:r>
      <w:r>
        <w:t>the “admin”</w:t>
      </w:r>
      <w:r>
        <w:t xml:space="preserve"> users can </w:t>
      </w:r>
      <w:r>
        <w:t>edit an existing brand entity present in the database</w:t>
      </w:r>
      <w:r>
        <w:t xml:space="preserve">. Here the user has to specify the </w:t>
      </w:r>
      <w:r>
        <w:t>brand name to specify which brand he/she wants to edit</w:t>
      </w:r>
      <w:r>
        <w:t>,</w:t>
      </w:r>
      <w:r>
        <w:t xml:space="preserve"> after which he/she is given the editable attributes to change, like brand name and other attributes,</w:t>
      </w:r>
      <w:r>
        <w:t xml:space="preserve"> which </w:t>
      </w:r>
      <w:r>
        <w:t xml:space="preserve">after submitting </w:t>
      </w:r>
      <w:r>
        <w:t xml:space="preserve">is then sent to </w:t>
      </w:r>
      <w:r>
        <w:rPr>
          <w:b/>
          <w:i/>
          <w:color w:val="FF0000"/>
        </w:rPr>
        <w:t>editBrand</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3A347AD1" w14:textId="306B8C90" w:rsidR="004E435E" w:rsidRDefault="004E435E" w:rsidP="00A225BF">
      <w:pPr>
        <w:pStyle w:val="Heading3"/>
        <w:ind w:left="2160"/>
      </w:pPr>
      <w:r>
        <w:t>editPhone.php</w:t>
      </w:r>
    </w:p>
    <w:p w14:paraId="6BC79A5C" w14:textId="07762ABB" w:rsidR="007070D5" w:rsidRPr="007070D5" w:rsidRDefault="007070D5" w:rsidP="007070D5">
      <w:pPr>
        <w:ind w:left="2880" w:firstLine="720"/>
      </w:pPr>
      <w:r>
        <w:t xml:space="preserve">Using this page the “admin” users can edit an existing </w:t>
      </w:r>
      <w:r>
        <w:t>phone</w:t>
      </w:r>
      <w:r>
        <w:t xml:space="preserve"> entity present in the database. Here the user has to specify the </w:t>
      </w:r>
      <w:r>
        <w:t>phone</w:t>
      </w:r>
      <w:r>
        <w:t xml:space="preserve"> name to specify which </w:t>
      </w:r>
      <w:r w:rsidR="0077058B">
        <w:t>phone</w:t>
      </w:r>
      <w:r>
        <w:t xml:space="preserve"> he/she wants to edit, after which he/she is given the editable attributes to change, like </w:t>
      </w:r>
      <w:r>
        <w:t>phone</w:t>
      </w:r>
      <w:r>
        <w:t xml:space="preserve"> name and other attributes, which after submitting is then sent to </w:t>
      </w:r>
      <w:r>
        <w:rPr>
          <w:b/>
          <w:i/>
          <w:color w:val="FF0000"/>
        </w:rPr>
        <w:t>edit</w:t>
      </w:r>
      <w:r>
        <w:rPr>
          <w:b/>
          <w:i/>
          <w:color w:val="FF0000"/>
        </w:rPr>
        <w:t>Phone</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28FC42A9" w14:textId="655ED228" w:rsidR="004E435E" w:rsidRDefault="004E435E" w:rsidP="00A225BF">
      <w:pPr>
        <w:pStyle w:val="Heading3"/>
        <w:ind w:left="2160"/>
      </w:pPr>
      <w:r>
        <w:t>editRange.php</w:t>
      </w:r>
    </w:p>
    <w:p w14:paraId="7AA5CE0B" w14:textId="63DD8C3F" w:rsidR="007070D5" w:rsidRPr="007070D5" w:rsidRDefault="007070D5" w:rsidP="007070D5">
      <w:pPr>
        <w:ind w:left="2880" w:firstLine="720"/>
      </w:pPr>
      <w:r>
        <w:t xml:space="preserve">Using this page the “admin” users can edit an existing </w:t>
      </w:r>
      <w:r w:rsidR="0077058B">
        <w:t>range</w:t>
      </w:r>
      <w:r>
        <w:t xml:space="preserve"> entity present in the database. Here the user has to specify the </w:t>
      </w:r>
      <w:r w:rsidR="0077058B">
        <w:t>range</w:t>
      </w:r>
      <w:r>
        <w:t xml:space="preserve"> name to specify which </w:t>
      </w:r>
      <w:r w:rsidR="0077058B">
        <w:t>range</w:t>
      </w:r>
      <w:r>
        <w:t xml:space="preserve"> he/she wants to edit, after which he/she is given the editable attributes to change, like </w:t>
      </w:r>
      <w:r w:rsidR="0077058B">
        <w:t>range</w:t>
      </w:r>
      <w:r>
        <w:t xml:space="preserve"> name and other attributes, which after submitting is then sent to </w:t>
      </w:r>
      <w:r>
        <w:rPr>
          <w:b/>
          <w:i/>
          <w:color w:val="FF0000"/>
        </w:rPr>
        <w:t>edit</w:t>
      </w:r>
      <w:r w:rsidR="0077058B">
        <w:rPr>
          <w:b/>
          <w:i/>
          <w:color w:val="FF0000"/>
        </w:rPr>
        <w:t>Range</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01B14883" w14:textId="1885ADA9" w:rsidR="004E435E" w:rsidRDefault="004E435E" w:rsidP="00A225BF">
      <w:pPr>
        <w:pStyle w:val="Heading3"/>
        <w:ind w:left="2160"/>
      </w:pPr>
      <w:r>
        <w:t>requestPage.php</w:t>
      </w:r>
    </w:p>
    <w:p w14:paraId="405BFE88" w14:textId="5CE958F5" w:rsidR="00FC1085" w:rsidRPr="00FC1085" w:rsidRDefault="00FC1085" w:rsidP="00FC1085">
      <w:pPr>
        <w:ind w:left="2880" w:firstLine="720"/>
      </w:pPr>
      <w:r>
        <w:t xml:space="preserve">Using this page the </w:t>
      </w:r>
      <w:r w:rsidR="005D5F63">
        <w:t xml:space="preserve">“admin” </w:t>
      </w:r>
      <w:r>
        <w:t>user</w:t>
      </w:r>
      <w:r w:rsidR="003445D6">
        <w:t>s</w:t>
      </w:r>
      <w:r>
        <w:t xml:space="preserve"> can create a new </w:t>
      </w:r>
      <w:r>
        <w:t>request BOM</w:t>
      </w:r>
      <w:r>
        <w:t xml:space="preserve"> entity for </w:t>
      </w:r>
      <w:r>
        <w:t xml:space="preserve">placing an order for </w:t>
      </w:r>
      <w:r>
        <w:t>the different product</w:t>
      </w:r>
      <w:r>
        <w:t>s</w:t>
      </w:r>
      <w:r>
        <w:t xml:space="preserve"> pro</w:t>
      </w:r>
      <w:r>
        <w:t>vid</w:t>
      </w:r>
      <w:r>
        <w:t xml:space="preserve">ed by the company. Here the user has to specify the </w:t>
      </w:r>
      <w:r>
        <w:t xml:space="preserve">range </w:t>
      </w:r>
      <w:r>
        <w:t>name</w:t>
      </w:r>
      <w:r>
        <w:t>, the phone brand name</w:t>
      </w:r>
      <w:r>
        <w:t>,</w:t>
      </w:r>
      <w:r>
        <w:t xml:space="preserve"> the phone name and other information needed to place a request,</w:t>
      </w:r>
      <w:r>
        <w:t xml:space="preserve"> which is then sent to </w:t>
      </w:r>
      <w:r>
        <w:rPr>
          <w:b/>
          <w:i/>
          <w:color w:val="FF0000"/>
        </w:rPr>
        <w:t>request</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6A75556E" w14:textId="6E67E398" w:rsidR="006840A7" w:rsidRDefault="006840A7" w:rsidP="006840A7">
      <w:pPr>
        <w:pStyle w:val="Heading3"/>
        <w:ind w:left="1440"/>
      </w:pPr>
      <w:r>
        <w:t>others</w:t>
      </w:r>
    </w:p>
    <w:p w14:paraId="773F4266" w14:textId="1740992D" w:rsidR="007E74B8" w:rsidRDefault="007E74B8" w:rsidP="00A225BF">
      <w:pPr>
        <w:pStyle w:val="Heading3"/>
        <w:ind w:left="2160"/>
      </w:pPr>
      <w:r>
        <w:t>others.php</w:t>
      </w:r>
    </w:p>
    <w:p w14:paraId="0D492034" w14:textId="502436F9" w:rsidR="004B5618" w:rsidRPr="004B5618" w:rsidRDefault="004B5618" w:rsidP="004B5618">
      <w:pPr>
        <w:ind w:left="2880" w:firstLine="720"/>
      </w:pPr>
      <w:r>
        <w:t>This is the dashboard page for the users which are not “admin”. This page has links to reroute to different pages accessible to this user</w:t>
      </w:r>
      <w:r w:rsidR="0070706D">
        <w:t>.</w:t>
      </w:r>
    </w:p>
    <w:p w14:paraId="22933402" w14:textId="22D2C8A8" w:rsidR="006840A7" w:rsidRDefault="006840A7" w:rsidP="006840A7">
      <w:pPr>
        <w:pStyle w:val="Heading3"/>
        <w:ind w:left="1440"/>
      </w:pPr>
      <w:r>
        <w:lastRenderedPageBreak/>
        <w:t>meetingPage1.php</w:t>
      </w:r>
    </w:p>
    <w:p w14:paraId="15413566" w14:textId="75AC8CD4" w:rsidR="0093175D" w:rsidRPr="0093175D" w:rsidRDefault="0093175D" w:rsidP="0093175D">
      <w:pPr>
        <w:ind w:left="2160" w:firstLine="720"/>
      </w:pPr>
      <w:r>
        <w:t xml:space="preserve">Using this page any of the users can create a new </w:t>
      </w:r>
      <w:r>
        <w:t>meeting</w:t>
      </w:r>
      <w:r>
        <w:t xml:space="preserve"> entity for the </w:t>
      </w:r>
      <w:r>
        <w:t>interactive meetings which take place in the company or are associated with the company</w:t>
      </w:r>
      <w:r>
        <w:t xml:space="preserve">. Here the user has to specify the </w:t>
      </w:r>
      <w:r>
        <w:t>date on which the meeting was held and other information needed</w:t>
      </w:r>
      <w:r>
        <w:t xml:space="preserve">, which is then sent to </w:t>
      </w:r>
      <w:r>
        <w:rPr>
          <w:b/>
          <w:i/>
          <w:color w:val="FF0000"/>
        </w:rPr>
        <w:t>meeting</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0B689ADE" w14:textId="7D0C37D0" w:rsidR="006840A7" w:rsidRDefault="006840A7" w:rsidP="006840A7">
      <w:pPr>
        <w:pStyle w:val="Heading3"/>
        <w:ind w:left="1440"/>
      </w:pPr>
      <w:r>
        <w:t>meetingPage2.php</w:t>
      </w:r>
    </w:p>
    <w:p w14:paraId="011FAE8A" w14:textId="334CA247" w:rsidR="00F21B6F" w:rsidRPr="00F21B6F" w:rsidRDefault="00F21B6F" w:rsidP="00F21B6F">
      <w:pPr>
        <w:ind w:left="2160" w:firstLine="720"/>
      </w:pPr>
      <w:r>
        <w:t xml:space="preserve">If the </w:t>
      </w:r>
      <w:r w:rsidRPr="00342F1C">
        <w:rPr>
          <w:b/>
          <w:i/>
          <w:color w:val="FF0000"/>
        </w:rPr>
        <w:t>meetingPage1.php</w:t>
      </w:r>
      <w:r w:rsidRPr="00342F1C">
        <w:rPr>
          <w:color w:val="FF0000"/>
        </w:rPr>
        <w:t xml:space="preserve"> </w:t>
      </w:r>
      <w:r>
        <w:t xml:space="preserve">is properly submitted and is validated properly, creating the meeting entity, the user is then rerouted to this page. Here user can add attendees and reports to the meeting using the </w:t>
      </w:r>
      <w:r w:rsidRPr="00F21B6F">
        <w:rPr>
          <w:b/>
          <w:i/>
          <w:color w:val="FF0000"/>
        </w:rPr>
        <w:t>contactSubmit.php</w:t>
      </w:r>
      <w:r w:rsidRPr="00F21B6F">
        <w:rPr>
          <w:color w:val="FF0000"/>
        </w:rPr>
        <w:t xml:space="preserve"> </w:t>
      </w:r>
      <w:r>
        <w:t xml:space="preserve">and </w:t>
      </w:r>
      <w:r w:rsidRPr="00F21B6F">
        <w:rPr>
          <w:b/>
          <w:i/>
          <w:color w:val="FF0000"/>
        </w:rPr>
        <w:t>addReportSubmit.php</w:t>
      </w:r>
      <w:r w:rsidRPr="00F21B6F">
        <w:rPr>
          <w:color w:val="FF0000"/>
        </w:rPr>
        <w:t xml:space="preserve"> </w:t>
      </w:r>
      <w:r>
        <w:t>pages.</w:t>
      </w:r>
      <w:r>
        <w:t xml:space="preserve"> Here the user has to specify the </w:t>
      </w:r>
      <w:r>
        <w:t>contact to be added or the report to be added. If the contact doesn’t exist user can create a new contact and then add it to the meeting as an attendee.</w:t>
      </w:r>
    </w:p>
    <w:p w14:paraId="58C62C3C" w14:textId="74A3FC3A" w:rsidR="006840A7" w:rsidRDefault="006840A7" w:rsidP="006840A7">
      <w:pPr>
        <w:pStyle w:val="Heading3"/>
        <w:ind w:left="1440"/>
      </w:pPr>
      <w:r>
        <w:t>newAddress.php</w:t>
      </w:r>
    </w:p>
    <w:p w14:paraId="4123AA1F" w14:textId="45A92D98" w:rsidR="00E415AB" w:rsidRPr="00E415AB" w:rsidRDefault="00E415AB" w:rsidP="00E415AB">
      <w:pPr>
        <w:ind w:left="2160" w:firstLine="720"/>
      </w:pPr>
      <w:r>
        <w:t xml:space="preserve">Using this page any of the users can create a new </w:t>
      </w:r>
      <w:r>
        <w:t>address</w:t>
      </w:r>
      <w:r>
        <w:t xml:space="preserve"> entity for the different</w:t>
      </w:r>
      <w:r>
        <w:t xml:space="preserve"> companies related to the system</w:t>
      </w:r>
      <w:r>
        <w:t xml:space="preserve">. Here the user has to specify the </w:t>
      </w:r>
      <w:r>
        <w:t xml:space="preserve">company </w:t>
      </w:r>
      <w:r>
        <w:t xml:space="preserve">name </w:t>
      </w:r>
      <w:r>
        <w:t>and the address for the company along with the district name</w:t>
      </w:r>
      <w:r>
        <w:t xml:space="preserve">, which is then sent to </w:t>
      </w:r>
      <w:r>
        <w:rPr>
          <w:b/>
          <w:i/>
          <w:color w:val="FF0000"/>
        </w:rPr>
        <w:t>address</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52103AA6" w14:textId="75A026DE" w:rsidR="006840A7" w:rsidRDefault="006840A7" w:rsidP="006840A7">
      <w:pPr>
        <w:pStyle w:val="Heading3"/>
        <w:ind w:left="1440"/>
      </w:pPr>
      <w:r>
        <w:t>newBOM.php</w:t>
      </w:r>
    </w:p>
    <w:p w14:paraId="1C000CEF" w14:textId="2E0929D7" w:rsidR="006840A7" w:rsidRDefault="006840A7" w:rsidP="006840A7">
      <w:pPr>
        <w:pStyle w:val="Heading3"/>
        <w:ind w:left="1440"/>
      </w:pPr>
      <w:r>
        <w:t>newBox.php</w:t>
      </w:r>
    </w:p>
    <w:p w14:paraId="032B4A30" w14:textId="1C42D775" w:rsidR="00B42B43" w:rsidRPr="00B42B43" w:rsidRDefault="00B42B43" w:rsidP="00B42B43">
      <w:pPr>
        <w:ind w:left="2160" w:firstLine="720"/>
      </w:pPr>
      <w:r>
        <w:t xml:space="preserve">Using this page any of the users can create a new </w:t>
      </w:r>
      <w:r>
        <w:t>box</w:t>
      </w:r>
      <w:r>
        <w:t xml:space="preserve"> entity for the different product</w:t>
      </w:r>
      <w:r>
        <w:t xml:space="preserve"> samples</w:t>
      </w:r>
      <w:r>
        <w:t xml:space="preserve"> produced </w:t>
      </w:r>
      <w:r>
        <w:t xml:space="preserve">and stored </w:t>
      </w:r>
      <w:r>
        <w:t xml:space="preserve">by the company. Here the user has to specify the name for the new </w:t>
      </w:r>
      <w:r>
        <w:t xml:space="preserve">box and its dimensions, </w:t>
      </w:r>
      <w:r>
        <w:t xml:space="preserve">which is then sent to </w:t>
      </w:r>
      <w:r>
        <w:rPr>
          <w:b/>
          <w:i/>
          <w:color w:val="FF0000"/>
        </w:rPr>
        <w:t>box</w:t>
      </w:r>
      <w:r w:rsidRPr="008823D1">
        <w:rPr>
          <w:b/>
          <w:i/>
          <w:color w:val="FF0000"/>
        </w:rPr>
        <w:t>Submit.php</w:t>
      </w:r>
      <w:r w:rsidRPr="00FD5A65">
        <w:rPr>
          <w:color w:val="FF0000"/>
        </w:rPr>
        <w:t xml:space="preserve"> </w:t>
      </w:r>
      <w:r>
        <w:t xml:space="preserve">in </w:t>
      </w:r>
      <w:r w:rsidRPr="00FD5A65">
        <w:rPr>
          <w:color w:val="FF0000"/>
        </w:rPr>
        <w:t>/controllers</w:t>
      </w:r>
      <w:r>
        <w:rPr>
          <w:color w:val="FF0000"/>
        </w:rPr>
        <w:t>.</w:t>
      </w:r>
    </w:p>
    <w:p w14:paraId="3096F286" w14:textId="58ECA25D" w:rsidR="006840A7" w:rsidRDefault="006840A7" w:rsidP="006840A7">
      <w:pPr>
        <w:pStyle w:val="Heading3"/>
        <w:ind w:left="1440"/>
      </w:pPr>
      <w:r>
        <w:t>newBrand.php</w:t>
      </w:r>
    </w:p>
    <w:p w14:paraId="2053378C" w14:textId="53C7D02C" w:rsidR="009167EE" w:rsidRPr="009167EE" w:rsidRDefault="009167EE" w:rsidP="009167EE">
      <w:pPr>
        <w:ind w:left="2160" w:firstLine="720"/>
      </w:pPr>
      <w:r>
        <w:t xml:space="preserve">Using this page any of the users can create a new </w:t>
      </w:r>
      <w:r>
        <w:t>brand</w:t>
      </w:r>
      <w:r>
        <w:t xml:space="preserve"> entity for the different products produced by the company. Here the user has to specify the name for the new </w:t>
      </w:r>
      <w:r>
        <w:t>brand</w:t>
      </w:r>
      <w:r>
        <w:t>,</w:t>
      </w:r>
      <w:r>
        <w:t xml:space="preserve"> its brand type and other information</w:t>
      </w:r>
      <w:r>
        <w:t xml:space="preserve"> which is then sent to </w:t>
      </w:r>
      <w:r>
        <w:rPr>
          <w:b/>
          <w:i/>
          <w:color w:val="FF0000"/>
        </w:rPr>
        <w:t>brand</w:t>
      </w:r>
      <w:r w:rsidRPr="008823D1">
        <w:rPr>
          <w:b/>
          <w:i/>
          <w:color w:val="FF0000"/>
        </w:rPr>
        <w:t>Submit.php</w:t>
      </w:r>
      <w:r w:rsidRPr="00FD5A65">
        <w:rPr>
          <w:color w:val="FF0000"/>
        </w:rPr>
        <w:t xml:space="preserve"> </w:t>
      </w:r>
      <w:r>
        <w:t xml:space="preserve">in </w:t>
      </w:r>
      <w:r w:rsidRPr="00FD5A65">
        <w:rPr>
          <w:color w:val="FF0000"/>
        </w:rPr>
        <w:t>/controllers</w:t>
      </w:r>
      <w:r>
        <w:t>.</w:t>
      </w:r>
    </w:p>
    <w:p w14:paraId="091DA593" w14:textId="5E3692FF" w:rsidR="006840A7" w:rsidRDefault="006840A7" w:rsidP="006840A7">
      <w:pPr>
        <w:pStyle w:val="Heading3"/>
        <w:ind w:left="1440"/>
      </w:pPr>
      <w:r>
        <w:t>newCommercialName.php</w:t>
      </w:r>
    </w:p>
    <w:p w14:paraId="6851F1F0" w14:textId="51A4AD0D" w:rsidR="009256E8" w:rsidRPr="009256E8" w:rsidRDefault="009256E8" w:rsidP="009256E8">
      <w:pPr>
        <w:ind w:left="2160" w:firstLine="720"/>
      </w:pPr>
      <w:r>
        <w:t xml:space="preserve">Using this page any of the users can create a new </w:t>
      </w:r>
      <w:r>
        <w:t>commercial name</w:t>
      </w:r>
      <w:r>
        <w:t xml:space="preserve"> entity for the different products produced by the company. Here the user has to specify the name for the new </w:t>
      </w:r>
      <w:r>
        <w:t>commercial name</w:t>
      </w:r>
      <w:r>
        <w:t xml:space="preserve">, which is then sent to </w:t>
      </w:r>
      <w:r>
        <w:rPr>
          <w:b/>
          <w:i/>
          <w:color w:val="FF0000"/>
        </w:rPr>
        <w:t>commercialName</w:t>
      </w:r>
      <w:r w:rsidRPr="008823D1">
        <w:rPr>
          <w:b/>
          <w:i/>
          <w:color w:val="FF0000"/>
        </w:rPr>
        <w:t>Submit.php</w:t>
      </w:r>
      <w:r w:rsidRPr="00FD5A65">
        <w:rPr>
          <w:color w:val="FF0000"/>
        </w:rPr>
        <w:t xml:space="preserve"> </w:t>
      </w:r>
      <w:r>
        <w:t xml:space="preserve">in </w:t>
      </w:r>
      <w:r w:rsidRPr="00FD5A65">
        <w:rPr>
          <w:color w:val="FF0000"/>
        </w:rPr>
        <w:t>/controllers</w:t>
      </w:r>
      <w:r>
        <w:t>.</w:t>
      </w:r>
    </w:p>
    <w:p w14:paraId="6EB223EA" w14:textId="4E748988" w:rsidR="006840A7" w:rsidRDefault="006840A7" w:rsidP="006840A7">
      <w:pPr>
        <w:pStyle w:val="Heading3"/>
        <w:ind w:left="1440"/>
      </w:pPr>
      <w:r>
        <w:t>newCompany.php</w:t>
      </w:r>
    </w:p>
    <w:p w14:paraId="54CA7D64" w14:textId="2C1605CB" w:rsidR="008F6EC6" w:rsidRPr="008F6EC6" w:rsidRDefault="008F6EC6" w:rsidP="008F6EC6">
      <w:pPr>
        <w:ind w:left="2160" w:firstLine="720"/>
      </w:pPr>
      <w:r>
        <w:t xml:space="preserve">Using this page any of the users can create a new </w:t>
      </w:r>
      <w:r>
        <w:t>company</w:t>
      </w:r>
      <w:r>
        <w:t xml:space="preserve"> entity for the different </w:t>
      </w:r>
      <w:r>
        <w:t xml:space="preserve">companies associated with </w:t>
      </w:r>
      <w:r>
        <w:t xml:space="preserve">the company. Here the user has to specify the name for the new </w:t>
      </w:r>
      <w:r w:rsidR="005B1B5A">
        <w:t>company</w:t>
      </w:r>
      <w:r>
        <w:t xml:space="preserve">, its </w:t>
      </w:r>
      <w:r w:rsidR="005B1B5A">
        <w:t>activity</w:t>
      </w:r>
      <w:r>
        <w:t xml:space="preserve"> type, and </w:t>
      </w:r>
      <w:r w:rsidR="005B1B5A">
        <w:t>other information</w:t>
      </w:r>
      <w:r>
        <w:t xml:space="preserve">, which is then sent to </w:t>
      </w:r>
      <w:r w:rsidR="005B1B5A">
        <w:rPr>
          <w:b/>
          <w:i/>
          <w:color w:val="FF0000"/>
        </w:rPr>
        <w:t>company</w:t>
      </w:r>
      <w:r w:rsidRPr="008823D1">
        <w:rPr>
          <w:b/>
          <w:i/>
          <w:color w:val="FF0000"/>
        </w:rPr>
        <w:t>Submit.php</w:t>
      </w:r>
      <w:r w:rsidRPr="00FD5A65">
        <w:rPr>
          <w:color w:val="FF0000"/>
        </w:rPr>
        <w:t xml:space="preserve"> </w:t>
      </w:r>
      <w:r>
        <w:t xml:space="preserve">in </w:t>
      </w:r>
      <w:r w:rsidRPr="00FD5A65">
        <w:rPr>
          <w:color w:val="FF0000"/>
        </w:rPr>
        <w:t>/controllers</w:t>
      </w:r>
      <w:r>
        <w:t>.</w:t>
      </w:r>
    </w:p>
    <w:p w14:paraId="67CD02CA" w14:textId="1D6F1BBA" w:rsidR="006840A7" w:rsidRDefault="006840A7" w:rsidP="006840A7">
      <w:pPr>
        <w:pStyle w:val="Heading3"/>
        <w:ind w:left="1440"/>
      </w:pPr>
      <w:r>
        <w:t>newContact.php</w:t>
      </w:r>
    </w:p>
    <w:p w14:paraId="67FC26AB" w14:textId="180B565F" w:rsidR="00EC5793" w:rsidRPr="00EC5793" w:rsidRDefault="00EC5793" w:rsidP="00EC5793">
      <w:pPr>
        <w:ind w:left="2160" w:firstLine="720"/>
      </w:pPr>
      <w:r>
        <w:t xml:space="preserve">Using this page any of the users can create a new </w:t>
      </w:r>
      <w:r>
        <w:t>contact</w:t>
      </w:r>
      <w:r>
        <w:t xml:space="preserve"> entity for the different </w:t>
      </w:r>
      <w:r>
        <w:t xml:space="preserve">roles represented in </w:t>
      </w:r>
      <w:r>
        <w:t xml:space="preserve">the company. Here the user has to specify the name for the new </w:t>
      </w:r>
      <w:r>
        <w:t>contact</w:t>
      </w:r>
      <w:r>
        <w:t xml:space="preserve">, its </w:t>
      </w:r>
      <w:r>
        <w:t>company name</w:t>
      </w:r>
      <w:r>
        <w:t xml:space="preserve">, and </w:t>
      </w:r>
      <w:r>
        <w:t>other information</w:t>
      </w:r>
      <w:r>
        <w:t xml:space="preserve">, which is then sent to </w:t>
      </w:r>
      <w:r w:rsidRPr="00EC5793">
        <w:rPr>
          <w:b/>
          <w:i/>
          <w:color w:val="FF0000"/>
        </w:rPr>
        <w:t>newContact</w:t>
      </w:r>
      <w:r w:rsidRPr="00EC5793">
        <w:rPr>
          <w:b/>
          <w:i/>
          <w:color w:val="FF0000"/>
        </w:rPr>
        <w:t>Submit.php</w:t>
      </w:r>
      <w:r w:rsidRPr="00EC5793">
        <w:rPr>
          <w:color w:val="FF0000"/>
        </w:rPr>
        <w:t xml:space="preserve"> </w:t>
      </w:r>
      <w:r>
        <w:t xml:space="preserve">in </w:t>
      </w:r>
      <w:r w:rsidRPr="00FD5A65">
        <w:rPr>
          <w:color w:val="FF0000"/>
        </w:rPr>
        <w:t>/controllers</w:t>
      </w:r>
      <w:r>
        <w:t>.</w:t>
      </w:r>
      <w:r>
        <w:t xml:space="preserve"> There are 2 entry points for this page. One is the direct way which is present as a button on the dashboard of users. Second is when a meeting is created, and its attendees are to be listed. If the contact is not already </w:t>
      </w:r>
      <w:r>
        <w:lastRenderedPageBreak/>
        <w:t xml:space="preserve">present it can created and added directly to the meeting via a link in the </w:t>
      </w:r>
      <w:r w:rsidRPr="00EC5793">
        <w:rPr>
          <w:b/>
          <w:i/>
          <w:color w:val="FF0000"/>
        </w:rPr>
        <w:t>meetingPage2.php</w:t>
      </w:r>
      <w:r w:rsidRPr="00EC5793">
        <w:rPr>
          <w:color w:val="FF0000"/>
        </w:rPr>
        <w:t xml:space="preserve"> </w:t>
      </w:r>
      <w:r>
        <w:t>page to add a new contact.</w:t>
      </w:r>
    </w:p>
    <w:p w14:paraId="4A8775AD" w14:textId="12E79919" w:rsidR="006840A7" w:rsidRDefault="006840A7" w:rsidP="006840A7">
      <w:pPr>
        <w:pStyle w:val="Heading3"/>
        <w:ind w:left="1440"/>
      </w:pPr>
      <w:r>
        <w:t>newFinishing.php</w:t>
      </w:r>
    </w:p>
    <w:p w14:paraId="50BB43C7" w14:textId="0EFAF1A9" w:rsidR="00A82B5A" w:rsidRPr="00A82B5A" w:rsidRDefault="00A82B5A" w:rsidP="00A82B5A">
      <w:pPr>
        <w:ind w:left="2160" w:firstLine="720"/>
      </w:pPr>
      <w:r>
        <w:t xml:space="preserve">Using this page any of the users can create a new </w:t>
      </w:r>
      <w:r>
        <w:t>finishing</w:t>
      </w:r>
      <w:r>
        <w:t xml:space="preserve"> entity for the different products produced by the company. Here the user has to specify the name for the new </w:t>
      </w:r>
      <w:r>
        <w:t>finishing</w:t>
      </w:r>
      <w:r>
        <w:t xml:space="preserve">, </w:t>
      </w:r>
      <w:r>
        <w:t>its pattern type</w:t>
      </w:r>
      <w:r>
        <w:t xml:space="preserve">, and </w:t>
      </w:r>
      <w:r>
        <w:t>its color type</w:t>
      </w:r>
      <w:r>
        <w:t xml:space="preserve">, which is then sent to </w:t>
      </w:r>
      <w:r w:rsidRPr="008823D1">
        <w:rPr>
          <w:b/>
          <w:i/>
          <w:color w:val="FF0000"/>
        </w:rPr>
        <w:t>finishing</w:t>
      </w:r>
      <w:r w:rsidRPr="008823D1">
        <w:rPr>
          <w:b/>
          <w:i/>
          <w:color w:val="FF0000"/>
        </w:rPr>
        <w:t>Submit.php</w:t>
      </w:r>
      <w:r w:rsidRPr="00FD5A65">
        <w:rPr>
          <w:color w:val="FF0000"/>
        </w:rPr>
        <w:t xml:space="preserve"> </w:t>
      </w:r>
      <w:r>
        <w:t xml:space="preserve">in </w:t>
      </w:r>
      <w:r w:rsidRPr="00FD5A65">
        <w:rPr>
          <w:color w:val="FF0000"/>
        </w:rPr>
        <w:t>/controllers</w:t>
      </w:r>
      <w:r>
        <w:t>.</w:t>
      </w:r>
    </w:p>
    <w:p w14:paraId="216A992C" w14:textId="59E9145D" w:rsidR="006840A7" w:rsidRDefault="006840A7" w:rsidP="006840A7">
      <w:pPr>
        <w:pStyle w:val="Heading3"/>
        <w:ind w:left="1440"/>
      </w:pPr>
      <w:r>
        <w:t>newItemOrder.php</w:t>
      </w:r>
    </w:p>
    <w:p w14:paraId="419AB5AF" w14:textId="2A73CFA6" w:rsidR="007C6CD4" w:rsidRPr="007C6CD4" w:rsidRDefault="007C6CD4" w:rsidP="007C6CD4">
      <w:pPr>
        <w:ind w:left="2160" w:firstLine="720"/>
      </w:pPr>
      <w:r>
        <w:t xml:space="preserve">If all the values which </w:t>
      </w:r>
      <w:r w:rsidRPr="007C6CD4">
        <w:rPr>
          <w:b/>
          <w:i/>
          <w:color w:val="FF0000"/>
        </w:rPr>
        <w:t>pOPISubmit.php</w:t>
      </w:r>
      <w:r w:rsidRPr="007C6CD4">
        <w:rPr>
          <w:color w:val="FF0000"/>
        </w:rPr>
        <w:t xml:space="preserve"> </w:t>
      </w:r>
      <w:r>
        <w:t>gets are proper and the PO/PI is cre</w:t>
      </w:r>
      <w:r w:rsidR="00B3038C">
        <w:t>a</w:t>
      </w:r>
      <w:r>
        <w:t xml:space="preserve">ted then the user is rerouted to this page. On this page user can place an item order, where he/she has to specify the </w:t>
      </w:r>
      <w:r w:rsidR="00305E5A">
        <w:t>BOM</w:t>
      </w:r>
      <w:r>
        <w:t xml:space="preserve"> associated to the PO/PI, SKU associated to it and other information needed to place an item order. After the form is filled the inputs are sent to </w:t>
      </w:r>
      <w:r w:rsidRPr="007C6CD4">
        <w:rPr>
          <w:b/>
          <w:i/>
          <w:color w:val="FF0000"/>
        </w:rPr>
        <w:t>itemOrderSubmit.php</w:t>
      </w:r>
      <w:r w:rsidRPr="007C6CD4">
        <w:rPr>
          <w:color w:val="FF0000"/>
        </w:rPr>
        <w:t xml:space="preserve"> </w:t>
      </w:r>
      <w:r>
        <w:t xml:space="preserve">for verification and if correct insertion, in </w:t>
      </w:r>
      <w:r w:rsidRPr="007C6CD4">
        <w:rPr>
          <w:color w:val="FF0000"/>
        </w:rPr>
        <w:t>/controllers</w:t>
      </w:r>
      <w:r>
        <w:t>.</w:t>
      </w:r>
    </w:p>
    <w:p w14:paraId="5DBF1B04" w14:textId="71881A71" w:rsidR="006840A7" w:rsidRDefault="006840A7" w:rsidP="006840A7">
      <w:pPr>
        <w:pStyle w:val="Heading3"/>
        <w:ind w:left="1440"/>
      </w:pPr>
      <w:r>
        <w:t>newMaterialColor.php</w:t>
      </w:r>
    </w:p>
    <w:p w14:paraId="60478E08" w14:textId="37C65431" w:rsidR="002B72E8" w:rsidRPr="002B72E8" w:rsidRDefault="002B72E8" w:rsidP="002B72E8">
      <w:pPr>
        <w:ind w:left="2160" w:firstLine="720"/>
      </w:pPr>
      <w:r>
        <w:t xml:space="preserve">Using this page any of the users can create a new material </w:t>
      </w:r>
      <w:r>
        <w:t>color</w:t>
      </w:r>
      <w:r>
        <w:t xml:space="preserve"> entity for the different products produced by the company. Here the user has to specify the name for the new material </w:t>
      </w:r>
      <w:r>
        <w:t>color</w:t>
      </w:r>
      <w:r>
        <w:t xml:space="preserve">, which is then sent to </w:t>
      </w:r>
      <w:r w:rsidRPr="008823D1">
        <w:rPr>
          <w:b/>
          <w:i/>
          <w:color w:val="FF0000"/>
        </w:rPr>
        <w:t>material</w:t>
      </w:r>
      <w:r w:rsidRPr="008823D1">
        <w:rPr>
          <w:b/>
          <w:i/>
          <w:color w:val="FF0000"/>
        </w:rPr>
        <w:t>Color</w:t>
      </w:r>
      <w:r w:rsidRPr="008823D1">
        <w:rPr>
          <w:b/>
          <w:i/>
          <w:color w:val="FF0000"/>
        </w:rPr>
        <w:t>Submit.php</w:t>
      </w:r>
      <w:r w:rsidRPr="00FD5A65">
        <w:rPr>
          <w:color w:val="FF0000"/>
        </w:rPr>
        <w:t xml:space="preserve"> </w:t>
      </w:r>
      <w:r>
        <w:t xml:space="preserve">in </w:t>
      </w:r>
      <w:r w:rsidRPr="00FD5A65">
        <w:rPr>
          <w:color w:val="FF0000"/>
        </w:rPr>
        <w:t>/controllers</w:t>
      </w:r>
      <w:r>
        <w:t>.</w:t>
      </w:r>
    </w:p>
    <w:p w14:paraId="0D6B4396" w14:textId="060E4378" w:rsidR="006840A7" w:rsidRDefault="006840A7" w:rsidP="006840A7">
      <w:pPr>
        <w:pStyle w:val="Heading3"/>
        <w:ind w:left="1440"/>
      </w:pPr>
      <w:r>
        <w:t>newMaterialPattern.php</w:t>
      </w:r>
    </w:p>
    <w:p w14:paraId="46508224" w14:textId="39F01516" w:rsidR="00C80202" w:rsidRPr="00C80202" w:rsidRDefault="00C80202" w:rsidP="00C80202">
      <w:pPr>
        <w:ind w:left="2160" w:firstLine="720"/>
      </w:pPr>
      <w:r>
        <w:t xml:space="preserve">Using this page any of the users can create a new material </w:t>
      </w:r>
      <w:r>
        <w:t>pattern</w:t>
      </w:r>
      <w:r>
        <w:t xml:space="preserve"> entity for the different products produced by the company. Here the user has to specify the name for the new material </w:t>
      </w:r>
      <w:r>
        <w:t>pattern</w:t>
      </w:r>
      <w:r>
        <w:t xml:space="preserve">, which is then sent to </w:t>
      </w:r>
      <w:r w:rsidRPr="008823D1">
        <w:rPr>
          <w:b/>
          <w:i/>
          <w:color w:val="FF0000"/>
        </w:rPr>
        <w:t>material</w:t>
      </w:r>
      <w:r w:rsidRPr="008823D1">
        <w:rPr>
          <w:b/>
          <w:i/>
          <w:color w:val="FF0000"/>
        </w:rPr>
        <w:t>Pattern</w:t>
      </w:r>
      <w:r w:rsidRPr="008823D1">
        <w:rPr>
          <w:b/>
          <w:i/>
          <w:color w:val="FF0000"/>
        </w:rPr>
        <w:t>Submit.php</w:t>
      </w:r>
      <w:r w:rsidRPr="00FD5A65">
        <w:rPr>
          <w:color w:val="FF0000"/>
        </w:rPr>
        <w:t xml:space="preserve"> </w:t>
      </w:r>
      <w:r>
        <w:t xml:space="preserve">in </w:t>
      </w:r>
      <w:r w:rsidRPr="00FD5A65">
        <w:rPr>
          <w:color w:val="FF0000"/>
        </w:rPr>
        <w:t>/controllers</w:t>
      </w:r>
      <w:r>
        <w:t>.</w:t>
      </w:r>
    </w:p>
    <w:p w14:paraId="6C3F05D8" w14:textId="7F1A5936" w:rsidR="006840A7" w:rsidRDefault="006840A7" w:rsidP="006840A7">
      <w:pPr>
        <w:pStyle w:val="Heading3"/>
        <w:ind w:left="1440"/>
      </w:pPr>
      <w:r>
        <w:t>newMaterialType.php</w:t>
      </w:r>
    </w:p>
    <w:p w14:paraId="394F3BC8" w14:textId="58D8C57D" w:rsidR="00717F6D" w:rsidRPr="00717F6D" w:rsidRDefault="00717F6D" w:rsidP="00717F6D">
      <w:pPr>
        <w:ind w:left="2160" w:firstLine="720"/>
      </w:pPr>
      <w:r>
        <w:t xml:space="preserve">Using this page any of the users can create a new </w:t>
      </w:r>
      <w:r>
        <w:t>material type</w:t>
      </w:r>
      <w:r>
        <w:t xml:space="preserve"> entity for the different products produced by the company. Here the user has to specify the name for the new </w:t>
      </w:r>
      <w:r>
        <w:t>material type</w:t>
      </w:r>
      <w:r>
        <w:t xml:space="preserve">, which is then sent to </w:t>
      </w:r>
      <w:r w:rsidRPr="008823D1">
        <w:rPr>
          <w:b/>
          <w:i/>
          <w:color w:val="FF0000"/>
        </w:rPr>
        <w:t>materialType</w:t>
      </w:r>
      <w:r w:rsidRPr="008823D1">
        <w:rPr>
          <w:b/>
          <w:i/>
          <w:color w:val="FF0000"/>
        </w:rPr>
        <w:t>Submit.php</w:t>
      </w:r>
      <w:r w:rsidRPr="00FD5A65">
        <w:rPr>
          <w:color w:val="FF0000"/>
        </w:rPr>
        <w:t xml:space="preserve"> </w:t>
      </w:r>
      <w:r>
        <w:t xml:space="preserve">in </w:t>
      </w:r>
      <w:r w:rsidRPr="00FD5A65">
        <w:rPr>
          <w:color w:val="FF0000"/>
        </w:rPr>
        <w:t>/controllers</w:t>
      </w:r>
      <w:r>
        <w:t>.</w:t>
      </w:r>
    </w:p>
    <w:p w14:paraId="30DD6554" w14:textId="75118150" w:rsidR="006840A7" w:rsidRDefault="006840A7" w:rsidP="006840A7">
      <w:pPr>
        <w:pStyle w:val="Heading3"/>
        <w:ind w:left="1440"/>
      </w:pPr>
      <w:r>
        <w:t>newPackagingFace.php</w:t>
      </w:r>
    </w:p>
    <w:p w14:paraId="7B89092B" w14:textId="0C6EAD74" w:rsidR="004F31BA" w:rsidRPr="004F31BA" w:rsidRDefault="004F31BA" w:rsidP="004F31BA">
      <w:pPr>
        <w:ind w:left="2160" w:firstLine="720"/>
      </w:pPr>
      <w:r>
        <w:t xml:space="preserve">Using this page any of the users can create a new </w:t>
      </w:r>
      <w:r>
        <w:t>packaging face</w:t>
      </w:r>
      <w:r>
        <w:t xml:space="preserve"> entity for the </w:t>
      </w:r>
      <w:r>
        <w:t xml:space="preserve">packaging of </w:t>
      </w:r>
      <w:r>
        <w:t xml:space="preserve">different products produced by the company. Here the user has to specify the name for the new </w:t>
      </w:r>
      <w:r>
        <w:t>packaging face</w:t>
      </w:r>
      <w:r>
        <w:t xml:space="preserve"> and the </w:t>
      </w:r>
      <w:r>
        <w:t>dimensions for it</w:t>
      </w:r>
      <w:r>
        <w:t xml:space="preserve">, which is then sent to </w:t>
      </w:r>
      <w:r w:rsidRPr="008823D1">
        <w:rPr>
          <w:b/>
          <w:i/>
          <w:color w:val="FF0000"/>
        </w:rPr>
        <w:t>packagingFace</w:t>
      </w:r>
      <w:r w:rsidRPr="008823D1">
        <w:rPr>
          <w:b/>
          <w:i/>
          <w:color w:val="FF0000"/>
        </w:rPr>
        <w:t>Submit.php</w:t>
      </w:r>
      <w:r w:rsidRPr="00FD5A65">
        <w:rPr>
          <w:color w:val="FF0000"/>
        </w:rPr>
        <w:t xml:space="preserve"> </w:t>
      </w:r>
      <w:r>
        <w:t xml:space="preserve">in </w:t>
      </w:r>
      <w:r w:rsidRPr="00FD5A65">
        <w:rPr>
          <w:color w:val="FF0000"/>
        </w:rPr>
        <w:t>/controllers</w:t>
      </w:r>
      <w:r>
        <w:t>.</w:t>
      </w:r>
    </w:p>
    <w:p w14:paraId="3B9AD372" w14:textId="64A41C7A" w:rsidR="006840A7" w:rsidRDefault="006840A7" w:rsidP="006840A7">
      <w:pPr>
        <w:pStyle w:val="Heading3"/>
        <w:ind w:left="1440"/>
      </w:pPr>
      <w:r>
        <w:t>newPhone.php</w:t>
      </w:r>
    </w:p>
    <w:p w14:paraId="40817DC7" w14:textId="0382871B" w:rsidR="00AB32D6" w:rsidRPr="00AB32D6" w:rsidRDefault="00AB32D6" w:rsidP="00AB32D6">
      <w:pPr>
        <w:ind w:left="2160" w:firstLine="720"/>
      </w:pPr>
      <w:r>
        <w:t xml:space="preserve">Using this page any of the users can create a new </w:t>
      </w:r>
      <w:r>
        <w:t>phone entity</w:t>
      </w:r>
      <w:r>
        <w:t xml:space="preserve"> for the different products produced by the company. Here the user has to specify the name for the new </w:t>
      </w:r>
      <w:r>
        <w:t>phone</w:t>
      </w:r>
      <w:r>
        <w:t xml:space="preserve">, which </w:t>
      </w:r>
      <w:r>
        <w:t>brand</w:t>
      </w:r>
      <w:r>
        <w:t xml:space="preserve"> it is from, and </w:t>
      </w:r>
      <w:r>
        <w:t>other details</w:t>
      </w:r>
      <w:r>
        <w:t xml:space="preserve"> associated with it, which is then sent to </w:t>
      </w:r>
      <w:r w:rsidRPr="008823D1">
        <w:rPr>
          <w:b/>
          <w:i/>
          <w:color w:val="FF0000"/>
        </w:rPr>
        <w:t>phone</w:t>
      </w:r>
      <w:r w:rsidRPr="008823D1">
        <w:rPr>
          <w:b/>
          <w:i/>
          <w:color w:val="FF0000"/>
        </w:rPr>
        <w:t>Submit.php</w:t>
      </w:r>
      <w:r w:rsidRPr="00FD5A65">
        <w:rPr>
          <w:color w:val="FF0000"/>
        </w:rPr>
        <w:t xml:space="preserve"> </w:t>
      </w:r>
      <w:r>
        <w:t xml:space="preserve">in </w:t>
      </w:r>
      <w:r w:rsidRPr="00FD5A65">
        <w:rPr>
          <w:color w:val="FF0000"/>
        </w:rPr>
        <w:t>/controllers</w:t>
      </w:r>
      <w:r>
        <w:t>.</w:t>
      </w:r>
    </w:p>
    <w:p w14:paraId="06E54DB7" w14:textId="61B8E92F" w:rsidR="006840A7" w:rsidRDefault="006840A7" w:rsidP="006840A7">
      <w:pPr>
        <w:pStyle w:val="Heading3"/>
        <w:ind w:left="1440"/>
      </w:pPr>
      <w:r>
        <w:t>newPOPI.php</w:t>
      </w:r>
    </w:p>
    <w:p w14:paraId="2F9816A2" w14:textId="1C57923C" w:rsidR="00854D50" w:rsidRPr="00854D50" w:rsidRDefault="00854D50" w:rsidP="00854D50">
      <w:pPr>
        <w:ind w:left="2160" w:firstLine="720"/>
      </w:pPr>
      <w:r>
        <w:t xml:space="preserve">Using this page any of the users can create a new </w:t>
      </w:r>
      <w:r>
        <w:t>product order/ product invoice</w:t>
      </w:r>
      <w:r w:rsidR="00AB32D6">
        <w:t xml:space="preserve"> entity</w:t>
      </w:r>
      <w:r>
        <w:t xml:space="preserve"> for the different products produced by the company. </w:t>
      </w:r>
      <w:r>
        <w:t>First user has to specify which master P O the new PO/PI will be associated to</w:t>
      </w:r>
      <w:r>
        <w:t>.</w:t>
      </w:r>
      <w:r>
        <w:t xml:space="preserve"> After the master P O is selected, the user has to specify what he/she wants to create viz. a PO or a PI. After both of things are selected a form for the corresponding is loaded. If no master P O is selected the new form is supposed to be a master P O and is stored in the </w:t>
      </w:r>
      <w:r w:rsidRPr="00C4581D">
        <w:rPr>
          <w:b/>
          <w:i/>
          <w:color w:val="FF0000"/>
        </w:rPr>
        <w:t>master_p_o</w:t>
      </w:r>
      <w:r w:rsidRPr="00C4581D">
        <w:rPr>
          <w:color w:val="FF0000"/>
        </w:rPr>
        <w:t xml:space="preserve"> </w:t>
      </w:r>
      <w:r>
        <w:lastRenderedPageBreak/>
        <w:t xml:space="preserve">table. After the form for PO/PI is filled properly, it is submitted to </w:t>
      </w:r>
      <w:r w:rsidRPr="00C4581D">
        <w:rPr>
          <w:b/>
          <w:i/>
          <w:color w:val="FF0000"/>
        </w:rPr>
        <w:t>pOPISubmit.php</w:t>
      </w:r>
      <w:r>
        <w:t xml:space="preserve">. If all the entered values are correct, the PO/PI is stored in the </w:t>
      </w:r>
      <w:r w:rsidRPr="00C4581D">
        <w:rPr>
          <w:b/>
          <w:i/>
          <w:color w:val="FF0000"/>
        </w:rPr>
        <w:t>P_O_P_I</w:t>
      </w:r>
      <w:r w:rsidRPr="00C4581D">
        <w:rPr>
          <w:color w:val="FF0000"/>
        </w:rPr>
        <w:t xml:space="preserve"> </w:t>
      </w:r>
      <w:r>
        <w:t xml:space="preserve">table. </w:t>
      </w:r>
    </w:p>
    <w:p w14:paraId="0DD690F6" w14:textId="1100304F" w:rsidR="006840A7" w:rsidRDefault="006840A7" w:rsidP="006840A7">
      <w:pPr>
        <w:pStyle w:val="Heading3"/>
        <w:ind w:left="1440"/>
      </w:pPr>
      <w:r>
        <w:t>newProductTerms.php</w:t>
      </w:r>
    </w:p>
    <w:p w14:paraId="4F4A014B" w14:textId="367B09BE" w:rsidR="006840A7" w:rsidRDefault="006840A7" w:rsidP="006840A7">
      <w:pPr>
        <w:pStyle w:val="Heading3"/>
        <w:ind w:left="1440"/>
      </w:pPr>
      <w:r>
        <w:t>newRange.php</w:t>
      </w:r>
    </w:p>
    <w:p w14:paraId="1A1AD5E9" w14:textId="61D80CB0" w:rsidR="00E603CD" w:rsidRPr="00E603CD" w:rsidRDefault="00E603CD" w:rsidP="00E603CD">
      <w:pPr>
        <w:ind w:left="2160" w:firstLine="720"/>
      </w:pPr>
      <w:r>
        <w:t xml:space="preserve">Using this page any of the users can create a new </w:t>
      </w:r>
      <w:r w:rsidR="000D270F">
        <w:t>range</w:t>
      </w:r>
      <w:r w:rsidR="00AB32D6">
        <w:t xml:space="preserve"> entity</w:t>
      </w:r>
      <w:r>
        <w:t xml:space="preserve"> for the different products produced by the company. Here the user has to specify the name for the new </w:t>
      </w:r>
      <w:r w:rsidR="000D270F">
        <w:t>range</w:t>
      </w:r>
      <w:r>
        <w:t xml:space="preserve">, </w:t>
      </w:r>
      <w:r w:rsidR="000D270F">
        <w:t>which</w:t>
      </w:r>
      <w:r>
        <w:t xml:space="preserve"> </w:t>
      </w:r>
      <w:r w:rsidR="000D270F">
        <w:t>sub family</w:t>
      </w:r>
      <w:r>
        <w:t xml:space="preserve"> </w:t>
      </w:r>
      <w:r w:rsidR="000D270F">
        <w:t>it is from</w:t>
      </w:r>
      <w:r>
        <w:t xml:space="preserve">, and the </w:t>
      </w:r>
      <w:r w:rsidR="000D270F">
        <w:t>commercial name</w:t>
      </w:r>
      <w:r>
        <w:t xml:space="preserve"> associated with it, which is then sent to </w:t>
      </w:r>
      <w:r w:rsidR="000D270F" w:rsidRPr="008823D1">
        <w:rPr>
          <w:b/>
          <w:i/>
          <w:color w:val="FF0000"/>
        </w:rPr>
        <w:t>rangeSubmit</w:t>
      </w:r>
      <w:r w:rsidRPr="008823D1">
        <w:rPr>
          <w:b/>
          <w:i/>
          <w:color w:val="FF0000"/>
        </w:rPr>
        <w:t>.php</w:t>
      </w:r>
      <w:r w:rsidRPr="00FD5A65">
        <w:rPr>
          <w:color w:val="FF0000"/>
        </w:rPr>
        <w:t xml:space="preserve"> </w:t>
      </w:r>
      <w:r>
        <w:t xml:space="preserve">in </w:t>
      </w:r>
      <w:r w:rsidRPr="00FD5A65">
        <w:rPr>
          <w:color w:val="FF0000"/>
        </w:rPr>
        <w:t>/controllers</w:t>
      </w:r>
      <w:r>
        <w:t>.</w:t>
      </w:r>
    </w:p>
    <w:p w14:paraId="2931947E" w14:textId="5586C1CB" w:rsidR="006840A7" w:rsidRDefault="006840A7" w:rsidP="006840A7">
      <w:pPr>
        <w:pStyle w:val="Heading3"/>
        <w:ind w:left="1440"/>
      </w:pPr>
      <w:r>
        <w:t>newRealPhone.php</w:t>
      </w:r>
    </w:p>
    <w:p w14:paraId="2DC55985" w14:textId="2A9D6FFF" w:rsidR="006840A7" w:rsidRDefault="006840A7" w:rsidP="006840A7">
      <w:pPr>
        <w:pStyle w:val="Heading3"/>
        <w:ind w:left="1440"/>
      </w:pPr>
      <w:r>
        <w:t>newSKU.php</w:t>
      </w:r>
    </w:p>
    <w:p w14:paraId="1FC9030A" w14:textId="254BDD32" w:rsidR="009E13DF" w:rsidRPr="009E13DF" w:rsidRDefault="009E13DF" w:rsidP="00E603CD">
      <w:pPr>
        <w:ind w:left="2160" w:firstLine="720"/>
      </w:pPr>
      <w:r>
        <w:t xml:space="preserve">Using this page any of the users can create a new </w:t>
      </w:r>
      <w:r>
        <w:t>sku</w:t>
      </w:r>
      <w:r w:rsidR="00AB32D6">
        <w:t xml:space="preserve"> entity</w:t>
      </w:r>
      <w:r>
        <w:t xml:space="preserve"> for the different products produced by the company. Here the user has to specify the name for the new </w:t>
      </w:r>
      <w:r>
        <w:t>sku, its ean number, and the bom id associated with it</w:t>
      </w:r>
      <w:r>
        <w:t xml:space="preserve">, which is then sent to </w:t>
      </w:r>
      <w:r w:rsidRPr="008823D1">
        <w:rPr>
          <w:b/>
          <w:i/>
          <w:color w:val="FF0000"/>
        </w:rPr>
        <w:t>sKUSubmit</w:t>
      </w:r>
      <w:r w:rsidRPr="008823D1">
        <w:rPr>
          <w:b/>
          <w:i/>
          <w:color w:val="FF0000"/>
        </w:rPr>
        <w:t>.php</w:t>
      </w:r>
      <w:r w:rsidRPr="00FD5A65">
        <w:rPr>
          <w:color w:val="FF0000"/>
        </w:rPr>
        <w:t xml:space="preserve"> </w:t>
      </w:r>
      <w:r>
        <w:t xml:space="preserve">in </w:t>
      </w:r>
      <w:r w:rsidRPr="00FD5A65">
        <w:rPr>
          <w:color w:val="FF0000"/>
        </w:rPr>
        <w:t>/controllers</w:t>
      </w:r>
      <w:r>
        <w:t>.</w:t>
      </w:r>
    </w:p>
    <w:p w14:paraId="74DE5982" w14:textId="5B27B1E2" w:rsidR="006840A7" w:rsidRDefault="006840A7" w:rsidP="006840A7">
      <w:pPr>
        <w:pStyle w:val="Heading3"/>
        <w:ind w:left="1440"/>
      </w:pPr>
      <w:r>
        <w:t>newSubFamily.php</w:t>
      </w:r>
    </w:p>
    <w:p w14:paraId="1CE1CE89" w14:textId="2D7982AB" w:rsidR="00FD5A65" w:rsidRPr="00FD5A65" w:rsidRDefault="004E6859" w:rsidP="00FD5A65">
      <w:pPr>
        <w:ind w:left="2160" w:firstLine="720"/>
      </w:pPr>
      <w:r>
        <w:t>Using</w:t>
      </w:r>
      <w:r w:rsidR="00FD5A65">
        <w:t xml:space="preserve"> this page any of the users can create a new sub family</w:t>
      </w:r>
      <w:r w:rsidR="00AB32D6">
        <w:t xml:space="preserve"> entity</w:t>
      </w:r>
      <w:r w:rsidR="00FD5A65">
        <w:t xml:space="preserve"> for the different products produced by the company. Here the user has to specify the name for the new sub family and its family type, which is then sent to </w:t>
      </w:r>
      <w:r w:rsidR="00FD5A65" w:rsidRPr="008823D1">
        <w:rPr>
          <w:b/>
          <w:i/>
          <w:color w:val="FF0000"/>
        </w:rPr>
        <w:t>subFamilySubmit.php</w:t>
      </w:r>
      <w:r w:rsidR="00FD5A65" w:rsidRPr="00FD5A65">
        <w:rPr>
          <w:color w:val="FF0000"/>
        </w:rPr>
        <w:t xml:space="preserve"> </w:t>
      </w:r>
      <w:r w:rsidR="00FD5A65">
        <w:t xml:space="preserve">in </w:t>
      </w:r>
      <w:r w:rsidR="00FD5A65" w:rsidRPr="00FD5A65">
        <w:rPr>
          <w:color w:val="FF0000"/>
        </w:rPr>
        <w:t>/controllers</w:t>
      </w:r>
      <w:r w:rsidR="00FD5A65">
        <w:t>.</w:t>
      </w:r>
    </w:p>
    <w:p w14:paraId="2347711F" w14:textId="6875D6A6" w:rsidR="000855DC" w:rsidRDefault="000855DC" w:rsidP="000855DC">
      <w:pPr>
        <w:pStyle w:val="Heading2"/>
        <w:ind w:left="720"/>
      </w:pPr>
      <w:r>
        <w:t>index.php</w:t>
      </w:r>
    </w:p>
    <w:p w14:paraId="2AAF85AD" w14:textId="7181E28E" w:rsidR="00103A17" w:rsidRPr="00103A17" w:rsidRDefault="00103A17" w:rsidP="00103A17">
      <w:pPr>
        <w:ind w:left="1440" w:firstLine="720"/>
      </w:pPr>
      <w:r>
        <w:t xml:space="preserve">This is the login page for the project. Here the user is asked for his/her user id and password, which then is sent to </w:t>
      </w:r>
      <w:r w:rsidRPr="00103A17">
        <w:rPr>
          <w:b/>
          <w:i/>
          <w:color w:val="FF0000"/>
        </w:rPr>
        <w:t>validationPage.php</w:t>
      </w:r>
      <w:r w:rsidRPr="00103A17">
        <w:rPr>
          <w:color w:val="FF0000"/>
        </w:rPr>
        <w:t xml:space="preserve"> </w:t>
      </w:r>
      <w:r>
        <w:t xml:space="preserve">in </w:t>
      </w:r>
      <w:r w:rsidRPr="00103A17">
        <w:rPr>
          <w:color w:val="FF0000"/>
        </w:rPr>
        <w:t>/controllers</w:t>
      </w:r>
      <w:r>
        <w:t>. There the authentication of the user is checked and if found a valid user, is then rerouted to different pages according to the role assigned to the user.</w:t>
      </w:r>
      <w:r w:rsidR="00197F3A">
        <w:t xml:space="preserve"> It is included in all the folders in the project to avoid direct entry to any folder, a little, but effective step towards security.</w:t>
      </w:r>
    </w:p>
    <w:sectPr w:rsidR="00103A17" w:rsidRPr="00103A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47"/>
    <w:rsid w:val="00002778"/>
    <w:rsid w:val="000120F3"/>
    <w:rsid w:val="00015266"/>
    <w:rsid w:val="000230A1"/>
    <w:rsid w:val="000345C2"/>
    <w:rsid w:val="00042A0D"/>
    <w:rsid w:val="00045C41"/>
    <w:rsid w:val="000531F6"/>
    <w:rsid w:val="000576B8"/>
    <w:rsid w:val="000603ED"/>
    <w:rsid w:val="0006060A"/>
    <w:rsid w:val="00061CAB"/>
    <w:rsid w:val="00076935"/>
    <w:rsid w:val="00081637"/>
    <w:rsid w:val="000855DC"/>
    <w:rsid w:val="000D270F"/>
    <w:rsid w:val="000D5088"/>
    <w:rsid w:val="000D5F45"/>
    <w:rsid w:val="000E6E1C"/>
    <w:rsid w:val="00100866"/>
    <w:rsid w:val="00103A17"/>
    <w:rsid w:val="00116B24"/>
    <w:rsid w:val="001536D4"/>
    <w:rsid w:val="00160FEA"/>
    <w:rsid w:val="0016255D"/>
    <w:rsid w:val="00195814"/>
    <w:rsid w:val="00197F3A"/>
    <w:rsid w:val="001B5AB2"/>
    <w:rsid w:val="001B691F"/>
    <w:rsid w:val="001C2385"/>
    <w:rsid w:val="001D4B4A"/>
    <w:rsid w:val="001E793E"/>
    <w:rsid w:val="001F0163"/>
    <w:rsid w:val="00233197"/>
    <w:rsid w:val="00235936"/>
    <w:rsid w:val="00262A29"/>
    <w:rsid w:val="00267CCC"/>
    <w:rsid w:val="0029045C"/>
    <w:rsid w:val="00292CF9"/>
    <w:rsid w:val="002B6644"/>
    <w:rsid w:val="002B72E8"/>
    <w:rsid w:val="002C5DC6"/>
    <w:rsid w:val="002D5F3E"/>
    <w:rsid w:val="002E23B1"/>
    <w:rsid w:val="002F2E07"/>
    <w:rsid w:val="00305E5A"/>
    <w:rsid w:val="00316F8F"/>
    <w:rsid w:val="00342F1C"/>
    <w:rsid w:val="003445D6"/>
    <w:rsid w:val="003512A9"/>
    <w:rsid w:val="00355240"/>
    <w:rsid w:val="003554E0"/>
    <w:rsid w:val="00386785"/>
    <w:rsid w:val="00387773"/>
    <w:rsid w:val="003C2853"/>
    <w:rsid w:val="003C4B85"/>
    <w:rsid w:val="003D3111"/>
    <w:rsid w:val="003F0E53"/>
    <w:rsid w:val="003F6659"/>
    <w:rsid w:val="003F769A"/>
    <w:rsid w:val="00400076"/>
    <w:rsid w:val="00452485"/>
    <w:rsid w:val="00460B42"/>
    <w:rsid w:val="0046608B"/>
    <w:rsid w:val="004709D4"/>
    <w:rsid w:val="0049766F"/>
    <w:rsid w:val="004B5618"/>
    <w:rsid w:val="004C6B86"/>
    <w:rsid w:val="004E435E"/>
    <w:rsid w:val="004E5301"/>
    <w:rsid w:val="004E6859"/>
    <w:rsid w:val="004E6874"/>
    <w:rsid w:val="004F3092"/>
    <w:rsid w:val="004F31BA"/>
    <w:rsid w:val="005421C1"/>
    <w:rsid w:val="00546C02"/>
    <w:rsid w:val="00553FB6"/>
    <w:rsid w:val="00576F87"/>
    <w:rsid w:val="00582079"/>
    <w:rsid w:val="00587C47"/>
    <w:rsid w:val="005923AB"/>
    <w:rsid w:val="00597545"/>
    <w:rsid w:val="005A1C4E"/>
    <w:rsid w:val="005A60BF"/>
    <w:rsid w:val="005B1B5A"/>
    <w:rsid w:val="005D5F63"/>
    <w:rsid w:val="0060580A"/>
    <w:rsid w:val="0060699D"/>
    <w:rsid w:val="006464FB"/>
    <w:rsid w:val="006648EC"/>
    <w:rsid w:val="0066711C"/>
    <w:rsid w:val="006840A7"/>
    <w:rsid w:val="00695549"/>
    <w:rsid w:val="006A33DA"/>
    <w:rsid w:val="006A78AB"/>
    <w:rsid w:val="006C1238"/>
    <w:rsid w:val="006C55AB"/>
    <w:rsid w:val="006C7FAD"/>
    <w:rsid w:val="006D42BB"/>
    <w:rsid w:val="006F24D8"/>
    <w:rsid w:val="006F486E"/>
    <w:rsid w:val="007026C4"/>
    <w:rsid w:val="00702BD4"/>
    <w:rsid w:val="0070706D"/>
    <w:rsid w:val="007070D5"/>
    <w:rsid w:val="00717F6D"/>
    <w:rsid w:val="007253F1"/>
    <w:rsid w:val="0072717D"/>
    <w:rsid w:val="00732587"/>
    <w:rsid w:val="00754F3E"/>
    <w:rsid w:val="00757F07"/>
    <w:rsid w:val="0077058B"/>
    <w:rsid w:val="00772C9A"/>
    <w:rsid w:val="00774687"/>
    <w:rsid w:val="007922BC"/>
    <w:rsid w:val="00796CB7"/>
    <w:rsid w:val="007B0A92"/>
    <w:rsid w:val="007B2A69"/>
    <w:rsid w:val="007B52DB"/>
    <w:rsid w:val="007C00F1"/>
    <w:rsid w:val="007C6CD4"/>
    <w:rsid w:val="007E4582"/>
    <w:rsid w:val="007E74B8"/>
    <w:rsid w:val="0080111F"/>
    <w:rsid w:val="00811FC2"/>
    <w:rsid w:val="008161E6"/>
    <w:rsid w:val="00817F22"/>
    <w:rsid w:val="00840B06"/>
    <w:rsid w:val="00850192"/>
    <w:rsid w:val="00851407"/>
    <w:rsid w:val="00854D50"/>
    <w:rsid w:val="008823D1"/>
    <w:rsid w:val="00883DDB"/>
    <w:rsid w:val="008C74E2"/>
    <w:rsid w:val="008D3295"/>
    <w:rsid w:val="008E4F5D"/>
    <w:rsid w:val="008F6EC6"/>
    <w:rsid w:val="009167EE"/>
    <w:rsid w:val="009235D9"/>
    <w:rsid w:val="009256E8"/>
    <w:rsid w:val="0093175D"/>
    <w:rsid w:val="00936C57"/>
    <w:rsid w:val="0094079B"/>
    <w:rsid w:val="00943571"/>
    <w:rsid w:val="00947A2E"/>
    <w:rsid w:val="009770F2"/>
    <w:rsid w:val="009825DF"/>
    <w:rsid w:val="009957F2"/>
    <w:rsid w:val="009970CB"/>
    <w:rsid w:val="009A2C30"/>
    <w:rsid w:val="009B1FE5"/>
    <w:rsid w:val="009D3DB1"/>
    <w:rsid w:val="009E13DF"/>
    <w:rsid w:val="009E2399"/>
    <w:rsid w:val="009E25CD"/>
    <w:rsid w:val="009F2F9E"/>
    <w:rsid w:val="00A023F1"/>
    <w:rsid w:val="00A15CB9"/>
    <w:rsid w:val="00A217A3"/>
    <w:rsid w:val="00A225BF"/>
    <w:rsid w:val="00A323F3"/>
    <w:rsid w:val="00A55587"/>
    <w:rsid w:val="00A5648A"/>
    <w:rsid w:val="00A82B5A"/>
    <w:rsid w:val="00A853B2"/>
    <w:rsid w:val="00A85ACA"/>
    <w:rsid w:val="00AA31B3"/>
    <w:rsid w:val="00AB1A87"/>
    <w:rsid w:val="00AB32D6"/>
    <w:rsid w:val="00AC1C28"/>
    <w:rsid w:val="00AD2489"/>
    <w:rsid w:val="00AD288B"/>
    <w:rsid w:val="00AE1A5E"/>
    <w:rsid w:val="00AE3309"/>
    <w:rsid w:val="00B07573"/>
    <w:rsid w:val="00B07DCA"/>
    <w:rsid w:val="00B225A8"/>
    <w:rsid w:val="00B3038C"/>
    <w:rsid w:val="00B32173"/>
    <w:rsid w:val="00B35AEE"/>
    <w:rsid w:val="00B42B43"/>
    <w:rsid w:val="00B43024"/>
    <w:rsid w:val="00B462ED"/>
    <w:rsid w:val="00B54C92"/>
    <w:rsid w:val="00B65277"/>
    <w:rsid w:val="00B7763A"/>
    <w:rsid w:val="00B84186"/>
    <w:rsid w:val="00B86A5C"/>
    <w:rsid w:val="00BB75D2"/>
    <w:rsid w:val="00C04E91"/>
    <w:rsid w:val="00C23B03"/>
    <w:rsid w:val="00C308E4"/>
    <w:rsid w:val="00C36187"/>
    <w:rsid w:val="00C40B01"/>
    <w:rsid w:val="00C4581D"/>
    <w:rsid w:val="00C61B72"/>
    <w:rsid w:val="00C76418"/>
    <w:rsid w:val="00C80202"/>
    <w:rsid w:val="00C816D5"/>
    <w:rsid w:val="00C871EA"/>
    <w:rsid w:val="00C95A9C"/>
    <w:rsid w:val="00CB34E9"/>
    <w:rsid w:val="00CD31F5"/>
    <w:rsid w:val="00CD7541"/>
    <w:rsid w:val="00CE5A04"/>
    <w:rsid w:val="00D33D24"/>
    <w:rsid w:val="00D56376"/>
    <w:rsid w:val="00D8739D"/>
    <w:rsid w:val="00DA5708"/>
    <w:rsid w:val="00DB3AA7"/>
    <w:rsid w:val="00DB6237"/>
    <w:rsid w:val="00DD1D4E"/>
    <w:rsid w:val="00DD2698"/>
    <w:rsid w:val="00DD4A4B"/>
    <w:rsid w:val="00DE27BD"/>
    <w:rsid w:val="00DE56AE"/>
    <w:rsid w:val="00DF6A14"/>
    <w:rsid w:val="00E126DE"/>
    <w:rsid w:val="00E12AB3"/>
    <w:rsid w:val="00E34562"/>
    <w:rsid w:val="00E403F1"/>
    <w:rsid w:val="00E415AB"/>
    <w:rsid w:val="00E4720E"/>
    <w:rsid w:val="00E603CD"/>
    <w:rsid w:val="00E61828"/>
    <w:rsid w:val="00E625A0"/>
    <w:rsid w:val="00E70033"/>
    <w:rsid w:val="00E92543"/>
    <w:rsid w:val="00EA60F4"/>
    <w:rsid w:val="00EC227B"/>
    <w:rsid w:val="00EC5793"/>
    <w:rsid w:val="00ED0C11"/>
    <w:rsid w:val="00ED27AF"/>
    <w:rsid w:val="00ED29F6"/>
    <w:rsid w:val="00F00214"/>
    <w:rsid w:val="00F135E1"/>
    <w:rsid w:val="00F212E4"/>
    <w:rsid w:val="00F21B6F"/>
    <w:rsid w:val="00F27349"/>
    <w:rsid w:val="00F62D7B"/>
    <w:rsid w:val="00F75E76"/>
    <w:rsid w:val="00F94455"/>
    <w:rsid w:val="00FC1085"/>
    <w:rsid w:val="00FD4940"/>
    <w:rsid w:val="00FD5A65"/>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DDF2"/>
  <w15:chartTrackingRefBased/>
  <w15:docId w15:val="{31244BAA-17A6-4E54-B553-748CBB21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641298">
      <w:bodyDiv w:val="1"/>
      <w:marLeft w:val="0"/>
      <w:marRight w:val="0"/>
      <w:marTop w:val="0"/>
      <w:marBottom w:val="0"/>
      <w:divBdr>
        <w:top w:val="none" w:sz="0" w:space="0" w:color="auto"/>
        <w:left w:val="none" w:sz="0" w:space="0" w:color="auto"/>
        <w:bottom w:val="none" w:sz="0" w:space="0" w:color="auto"/>
        <w:right w:val="none" w:sz="0" w:space="0" w:color="auto"/>
      </w:divBdr>
      <w:divsChild>
        <w:div w:id="493763801">
          <w:marLeft w:val="0"/>
          <w:marRight w:val="0"/>
          <w:marTop w:val="0"/>
          <w:marBottom w:val="0"/>
          <w:divBdr>
            <w:top w:val="none" w:sz="0" w:space="0" w:color="auto"/>
            <w:left w:val="none" w:sz="0" w:space="0" w:color="auto"/>
            <w:bottom w:val="none" w:sz="0" w:space="0" w:color="auto"/>
            <w:right w:val="none" w:sz="0" w:space="0" w:color="auto"/>
          </w:divBdr>
        </w:div>
        <w:div w:id="1627734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yB\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0BFA031-D7C6-44F4-AD06-D6877749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190</TotalTime>
  <Pages>3</Pages>
  <Words>1621</Words>
  <Characters>8921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AmeyB</dc:creator>
  <cp:keywords/>
  <cp:lastModifiedBy>Amey BHATKAR</cp:lastModifiedBy>
  <cp:revision>60</cp:revision>
  <cp:lastPrinted>2013-08-06T09:16:00Z</cp:lastPrinted>
  <dcterms:created xsi:type="dcterms:W3CDTF">2013-08-07T05:27:00Z</dcterms:created>
  <dcterms:modified xsi:type="dcterms:W3CDTF">2013-08-08T09:34:00Z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